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6960" w14:textId="77777777" w:rsidR="00274DA2" w:rsidRPr="0013566C" w:rsidRDefault="00274DA2" w:rsidP="00837268">
      <w:pPr>
        <w:pStyle w:val="Title"/>
        <w:rPr>
          <w:rFonts w:ascii="Arial" w:hAnsi="Arial" w:cs="Arial"/>
          <w:b/>
          <w:sz w:val="28"/>
          <w:szCs w:val="21"/>
        </w:rPr>
      </w:pPr>
      <w:r w:rsidRPr="0013566C">
        <w:rPr>
          <w:rFonts w:ascii="Arial" w:hAnsi="Arial" w:cs="Arial"/>
          <w:b/>
          <w:sz w:val="28"/>
          <w:szCs w:val="21"/>
        </w:rPr>
        <w:t xml:space="preserve">KEVIN </w:t>
      </w:r>
      <w:r w:rsidR="00CF1ECC" w:rsidRPr="0013566C">
        <w:rPr>
          <w:rFonts w:ascii="Arial" w:hAnsi="Arial" w:cs="Arial"/>
          <w:b/>
          <w:sz w:val="28"/>
          <w:szCs w:val="21"/>
        </w:rPr>
        <w:t xml:space="preserve">MICHAEL </w:t>
      </w:r>
      <w:r w:rsidRPr="0013566C">
        <w:rPr>
          <w:rFonts w:ascii="Arial" w:hAnsi="Arial" w:cs="Arial"/>
          <w:b/>
          <w:sz w:val="28"/>
          <w:szCs w:val="21"/>
        </w:rPr>
        <w:t>MURTAUGH</w:t>
      </w:r>
    </w:p>
    <w:p w14:paraId="4A5D6589" w14:textId="77777777" w:rsidR="00837268" w:rsidRPr="0013566C" w:rsidRDefault="00570847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8400 Merrill Circle • Seminole, </w:t>
      </w:r>
      <w:r w:rsidR="002035C7">
        <w:rPr>
          <w:rFonts w:ascii="Arial" w:hAnsi="Arial" w:cs="Arial"/>
          <w:sz w:val="21"/>
          <w:szCs w:val="21"/>
        </w:rPr>
        <w:t>Florida 33777</w:t>
      </w:r>
    </w:p>
    <w:p w14:paraId="7C0D148E" w14:textId="77777777" w:rsidR="00837268" w:rsidRDefault="00834107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Style w:val="Hyperlink"/>
          <w:rFonts w:ascii="Arial" w:hAnsi="Arial" w:cs="Arial"/>
          <w:sz w:val="21"/>
          <w:szCs w:val="21"/>
        </w:rPr>
      </w:pPr>
      <w:r w:rsidRPr="0013566C">
        <w:rPr>
          <w:rFonts w:ascii="Arial" w:hAnsi="Arial" w:cs="Arial"/>
          <w:sz w:val="21"/>
          <w:szCs w:val="21"/>
        </w:rPr>
        <w:t>727</w:t>
      </w:r>
      <w:r w:rsidR="00837268" w:rsidRPr="0013566C">
        <w:rPr>
          <w:rFonts w:ascii="Arial" w:hAnsi="Arial" w:cs="Arial"/>
          <w:sz w:val="21"/>
          <w:szCs w:val="21"/>
        </w:rPr>
        <w:t>.</w:t>
      </w:r>
      <w:r w:rsidRPr="0013566C">
        <w:rPr>
          <w:rFonts w:ascii="Arial" w:hAnsi="Arial" w:cs="Arial"/>
          <w:sz w:val="21"/>
          <w:szCs w:val="21"/>
        </w:rPr>
        <w:t>346</w:t>
      </w:r>
      <w:r w:rsidR="00837268" w:rsidRPr="0013566C">
        <w:rPr>
          <w:rFonts w:ascii="Arial" w:hAnsi="Arial" w:cs="Arial"/>
          <w:sz w:val="21"/>
          <w:szCs w:val="21"/>
        </w:rPr>
        <w:t>.</w:t>
      </w:r>
      <w:r w:rsidRPr="0013566C">
        <w:rPr>
          <w:rFonts w:ascii="Arial" w:hAnsi="Arial" w:cs="Arial"/>
          <w:sz w:val="21"/>
          <w:szCs w:val="21"/>
        </w:rPr>
        <w:t>8086</w:t>
      </w:r>
      <w:r w:rsidR="00837268" w:rsidRPr="0013566C">
        <w:rPr>
          <w:rFonts w:ascii="Arial" w:hAnsi="Arial" w:cs="Arial"/>
          <w:sz w:val="21"/>
          <w:szCs w:val="21"/>
        </w:rPr>
        <w:t xml:space="preserve"> • </w:t>
      </w:r>
      <w:hyperlink r:id="rId8" w:history="1">
        <w:r w:rsidR="0086305A" w:rsidRPr="0013566C">
          <w:rPr>
            <w:rStyle w:val="Hyperlink"/>
            <w:rFonts w:ascii="Arial" w:hAnsi="Arial" w:cs="Arial"/>
            <w:sz w:val="21"/>
            <w:szCs w:val="21"/>
          </w:rPr>
          <w:t>kmmurtaugh@gmail.com</w:t>
        </w:r>
      </w:hyperlink>
    </w:p>
    <w:p w14:paraId="1CDA78FC" w14:textId="77777777" w:rsidR="00714F9E" w:rsidRPr="0013566C" w:rsidRDefault="00714F9E" w:rsidP="00714F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04601685" w14:textId="77777777" w:rsidR="00714F9E" w:rsidRPr="0013566C" w:rsidRDefault="00714F9E" w:rsidP="00714F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754C9DEA" w14:textId="77777777" w:rsidR="00714F9E" w:rsidRPr="0013566C" w:rsidRDefault="00714F9E" w:rsidP="00714F9E">
      <w:pPr>
        <w:pBdr>
          <w:top w:val="doub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175323A7" w14:textId="77777777" w:rsidR="00626B58" w:rsidRPr="0013566C" w:rsidRDefault="005108E0" w:rsidP="00626B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4"/>
          <w:szCs w:val="21"/>
        </w:rPr>
        <w:t>BUSINESS DEVELOPMENT /</w:t>
      </w:r>
      <w:r w:rsidR="001F2FD2">
        <w:rPr>
          <w:rFonts w:ascii="Arial" w:hAnsi="Arial" w:cs="Arial"/>
          <w:b/>
          <w:sz w:val="24"/>
          <w:szCs w:val="21"/>
        </w:rPr>
        <w:t xml:space="preserve"> </w:t>
      </w:r>
      <w:r w:rsidR="00161726">
        <w:rPr>
          <w:rFonts w:ascii="Arial" w:hAnsi="Arial" w:cs="Arial"/>
          <w:b/>
          <w:sz w:val="24"/>
          <w:szCs w:val="21"/>
        </w:rPr>
        <w:t xml:space="preserve">TECHNICAL </w:t>
      </w:r>
      <w:r w:rsidR="001F2FD2">
        <w:rPr>
          <w:rFonts w:ascii="Arial" w:hAnsi="Arial" w:cs="Arial"/>
          <w:b/>
          <w:sz w:val="24"/>
          <w:szCs w:val="21"/>
        </w:rPr>
        <w:t>SALES</w:t>
      </w:r>
    </w:p>
    <w:p w14:paraId="6B8B8B11" w14:textId="77777777" w:rsidR="0032795B" w:rsidRPr="0013566C" w:rsidRDefault="0032795B" w:rsidP="003279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</w:p>
    <w:p w14:paraId="6362FD5D" w14:textId="77777777" w:rsidR="00626B58" w:rsidRPr="0013566C" w:rsidRDefault="00C20E74" w:rsidP="00626B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Dynamic</w:t>
      </w:r>
      <w:r w:rsidR="005171A1">
        <w:rPr>
          <w:rFonts w:ascii="Arial" w:hAnsi="Arial" w:cs="Arial"/>
          <w:sz w:val="21"/>
          <w:szCs w:val="21"/>
        </w:rPr>
        <w:t>, metric-driven</w:t>
      </w:r>
      <w:r w:rsidR="0012278D">
        <w:rPr>
          <w:rFonts w:ascii="Arial" w:hAnsi="Arial" w:cs="Arial"/>
          <w:sz w:val="21"/>
          <w:szCs w:val="21"/>
        </w:rPr>
        <w:t xml:space="preserve"> </w:t>
      </w:r>
      <w:r w:rsidR="008663E6">
        <w:rPr>
          <w:rFonts w:ascii="Arial" w:hAnsi="Arial" w:cs="Arial"/>
          <w:sz w:val="21"/>
          <w:szCs w:val="21"/>
        </w:rPr>
        <w:t>team</w:t>
      </w:r>
      <w:r w:rsidR="00810F5E">
        <w:rPr>
          <w:rFonts w:ascii="Arial" w:hAnsi="Arial" w:cs="Arial"/>
          <w:sz w:val="21"/>
          <w:szCs w:val="21"/>
        </w:rPr>
        <w:t xml:space="preserve"> leader </w:t>
      </w:r>
      <w:r w:rsidR="00DE5382">
        <w:rPr>
          <w:rFonts w:ascii="Arial" w:hAnsi="Arial" w:cs="Arial"/>
          <w:sz w:val="21"/>
          <w:szCs w:val="21"/>
        </w:rPr>
        <w:t xml:space="preserve">combines </w:t>
      </w:r>
      <w:r w:rsidR="0012278D">
        <w:rPr>
          <w:rFonts w:ascii="Arial" w:hAnsi="Arial" w:cs="Arial"/>
          <w:sz w:val="21"/>
          <w:szCs w:val="21"/>
        </w:rPr>
        <w:t>h</w:t>
      </w:r>
      <w:r w:rsidR="00810F5E">
        <w:rPr>
          <w:rFonts w:ascii="Arial" w:hAnsi="Arial" w:cs="Arial"/>
          <w:sz w:val="21"/>
          <w:szCs w:val="21"/>
        </w:rPr>
        <w:t xml:space="preserve">igh expectations </w:t>
      </w:r>
      <w:r w:rsidR="00DE5382">
        <w:rPr>
          <w:rFonts w:ascii="Arial" w:hAnsi="Arial" w:cs="Arial"/>
          <w:sz w:val="21"/>
          <w:szCs w:val="21"/>
        </w:rPr>
        <w:t>wi</w:t>
      </w:r>
      <w:r w:rsidR="00810F5E">
        <w:rPr>
          <w:rFonts w:ascii="Arial" w:hAnsi="Arial" w:cs="Arial"/>
          <w:sz w:val="21"/>
          <w:szCs w:val="21"/>
        </w:rPr>
        <w:t xml:space="preserve">th </w:t>
      </w:r>
      <w:r w:rsidR="008663E6">
        <w:rPr>
          <w:rFonts w:ascii="Arial" w:hAnsi="Arial" w:cs="Arial"/>
          <w:sz w:val="21"/>
          <w:szCs w:val="21"/>
        </w:rPr>
        <w:t xml:space="preserve">consultative </w:t>
      </w:r>
      <w:r w:rsidR="00626B58" w:rsidRPr="0013566C">
        <w:rPr>
          <w:rFonts w:ascii="Arial" w:hAnsi="Arial" w:cs="Arial"/>
          <w:sz w:val="21"/>
          <w:szCs w:val="21"/>
        </w:rPr>
        <w:t xml:space="preserve">skills </w:t>
      </w:r>
      <w:r w:rsidR="00810F5E">
        <w:rPr>
          <w:rFonts w:ascii="Arial" w:hAnsi="Arial" w:cs="Arial"/>
          <w:sz w:val="21"/>
          <w:szCs w:val="21"/>
        </w:rPr>
        <w:t>and</w:t>
      </w:r>
      <w:r w:rsidR="00626B58" w:rsidRPr="0013566C">
        <w:rPr>
          <w:rFonts w:ascii="Arial" w:hAnsi="Arial" w:cs="Arial"/>
          <w:sz w:val="21"/>
          <w:szCs w:val="21"/>
        </w:rPr>
        <w:t xml:space="preserve"> extensive technical knowledge to achieve ambitious objective</w:t>
      </w:r>
      <w:r w:rsidR="00810F5E">
        <w:rPr>
          <w:rFonts w:ascii="Arial" w:hAnsi="Arial" w:cs="Arial"/>
          <w:sz w:val="21"/>
          <w:szCs w:val="21"/>
        </w:rPr>
        <w:t>s.</w:t>
      </w:r>
      <w:r w:rsidR="00626B58" w:rsidRPr="0013566C">
        <w:rPr>
          <w:rFonts w:ascii="Arial" w:hAnsi="Arial" w:cs="Arial"/>
          <w:sz w:val="21"/>
          <w:szCs w:val="21"/>
        </w:rPr>
        <w:t xml:space="preserve"> Sharp negotiator and proven relationship builder with an ex</w:t>
      </w:r>
      <w:r w:rsidR="005438D6">
        <w:rPr>
          <w:rFonts w:ascii="Arial" w:hAnsi="Arial" w:cs="Arial"/>
          <w:sz w:val="21"/>
          <w:szCs w:val="21"/>
        </w:rPr>
        <w:t>tensive network of regional, Silicon Valley and</w:t>
      </w:r>
      <w:r w:rsidR="00626B58" w:rsidRPr="0013566C">
        <w:rPr>
          <w:rFonts w:ascii="Arial" w:hAnsi="Arial" w:cs="Arial"/>
          <w:sz w:val="21"/>
          <w:szCs w:val="21"/>
        </w:rPr>
        <w:t xml:space="preserve"> Fortune 500 stakeholders at al</w:t>
      </w:r>
      <w:r w:rsidR="005438D6">
        <w:rPr>
          <w:rFonts w:ascii="Arial" w:hAnsi="Arial" w:cs="Arial"/>
          <w:sz w:val="21"/>
          <w:szCs w:val="21"/>
        </w:rPr>
        <w:t>l</w:t>
      </w:r>
      <w:r w:rsidR="00933CB1">
        <w:rPr>
          <w:rFonts w:ascii="Arial" w:hAnsi="Arial" w:cs="Arial"/>
          <w:sz w:val="21"/>
          <w:szCs w:val="21"/>
        </w:rPr>
        <w:t xml:space="preserve"> levels.</w:t>
      </w:r>
    </w:p>
    <w:p w14:paraId="679ED218" w14:textId="77777777" w:rsidR="00980A93" w:rsidRPr="0013566C" w:rsidRDefault="00980A93" w:rsidP="00980A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52EEBF7B" w14:textId="77777777" w:rsidR="00645582" w:rsidRPr="0013566C" w:rsidRDefault="00645582" w:rsidP="00645582">
      <w:pPr>
        <w:pBdr>
          <w:top w:val="doub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2C34A694" w14:textId="77777777" w:rsidR="00FF7564" w:rsidRDefault="005B018E" w:rsidP="00AF3D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Direct and Channel</w:t>
      </w:r>
      <w:r w:rsidR="00AF3D5C">
        <w:rPr>
          <w:rFonts w:ascii="Arial" w:hAnsi="Arial" w:cs="Arial"/>
          <w:sz w:val="21"/>
          <w:szCs w:val="21"/>
        </w:rPr>
        <w:t xml:space="preserve"> Sales • Contract Negotia</w:t>
      </w:r>
      <w:r>
        <w:rPr>
          <w:rFonts w:ascii="Arial" w:hAnsi="Arial" w:cs="Arial"/>
          <w:sz w:val="21"/>
          <w:szCs w:val="21"/>
        </w:rPr>
        <w:t>tions • Local and National Accounts</w:t>
      </w:r>
      <w:r w:rsidR="00AF3D5C">
        <w:rPr>
          <w:rFonts w:ascii="Arial" w:hAnsi="Arial" w:cs="Arial"/>
          <w:sz w:val="21"/>
          <w:szCs w:val="21"/>
        </w:rPr>
        <w:t xml:space="preserve"> </w:t>
      </w:r>
    </w:p>
    <w:p w14:paraId="7AE74DE2" w14:textId="77777777" w:rsidR="00626B58" w:rsidRPr="0013566C" w:rsidRDefault="005B018E" w:rsidP="00FF75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Strateg</w:t>
      </w:r>
      <w:r w:rsidR="00714F9E">
        <w:rPr>
          <w:rFonts w:ascii="Arial" w:hAnsi="Arial" w:cs="Arial"/>
          <w:sz w:val="21"/>
          <w:szCs w:val="21"/>
        </w:rPr>
        <w:t>y AND Tactics</w:t>
      </w:r>
      <w:r w:rsidR="00193CEC" w:rsidRPr="0013566C">
        <w:rPr>
          <w:rFonts w:ascii="Arial" w:hAnsi="Arial" w:cs="Arial"/>
          <w:sz w:val="21"/>
          <w:szCs w:val="21"/>
        </w:rPr>
        <w:t xml:space="preserve"> </w:t>
      </w:r>
      <w:r w:rsidR="00AF3D5C">
        <w:rPr>
          <w:rFonts w:ascii="Arial" w:hAnsi="Arial" w:cs="Arial"/>
          <w:sz w:val="21"/>
          <w:szCs w:val="21"/>
        </w:rPr>
        <w:t xml:space="preserve">• </w:t>
      </w:r>
      <w:r>
        <w:rPr>
          <w:rFonts w:ascii="Arial" w:hAnsi="Arial" w:cs="Arial"/>
          <w:sz w:val="21"/>
          <w:szCs w:val="21"/>
        </w:rPr>
        <w:t>Cross-Functional Collaboration</w:t>
      </w:r>
    </w:p>
    <w:p w14:paraId="16A3DA4E" w14:textId="77777777" w:rsidR="00626B58" w:rsidRDefault="0080536D" w:rsidP="00626B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Consultative Sale</w:t>
      </w:r>
      <w:r w:rsidR="00626B58" w:rsidRPr="0013566C">
        <w:rPr>
          <w:rFonts w:ascii="Arial" w:hAnsi="Arial" w:cs="Arial"/>
          <w:sz w:val="21"/>
          <w:szCs w:val="21"/>
        </w:rPr>
        <w:t xml:space="preserve">s • </w:t>
      </w:r>
      <w:r w:rsidR="00714F9E">
        <w:rPr>
          <w:rFonts w:ascii="Arial" w:hAnsi="Arial" w:cs="Arial"/>
          <w:sz w:val="21"/>
          <w:szCs w:val="21"/>
        </w:rPr>
        <w:t>Staff Coach and Mentor</w:t>
      </w:r>
      <w:r w:rsidR="00570847">
        <w:rPr>
          <w:rFonts w:ascii="Arial" w:hAnsi="Arial" w:cs="Arial"/>
          <w:sz w:val="21"/>
          <w:szCs w:val="21"/>
        </w:rPr>
        <w:t xml:space="preserve"> </w:t>
      </w:r>
      <w:r w:rsidR="003E7390">
        <w:rPr>
          <w:rFonts w:ascii="Arial" w:hAnsi="Arial" w:cs="Arial"/>
          <w:sz w:val="21"/>
          <w:szCs w:val="21"/>
        </w:rPr>
        <w:t>•</w:t>
      </w:r>
      <w:r w:rsidR="003E7390" w:rsidRPr="0013566C">
        <w:rPr>
          <w:rFonts w:ascii="Arial" w:hAnsi="Arial" w:cs="Arial"/>
          <w:sz w:val="21"/>
          <w:szCs w:val="21"/>
        </w:rPr>
        <w:t xml:space="preserve"> </w:t>
      </w:r>
      <w:r w:rsidR="008663E6">
        <w:rPr>
          <w:rFonts w:ascii="Arial" w:hAnsi="Arial" w:cs="Arial"/>
          <w:sz w:val="21"/>
          <w:szCs w:val="21"/>
        </w:rPr>
        <w:t>Technical S</w:t>
      </w:r>
      <w:r w:rsidR="004451FE">
        <w:rPr>
          <w:rFonts w:ascii="Arial" w:hAnsi="Arial" w:cs="Arial"/>
          <w:sz w:val="21"/>
          <w:szCs w:val="21"/>
        </w:rPr>
        <w:t>ales</w:t>
      </w:r>
    </w:p>
    <w:p w14:paraId="26FA97E9" w14:textId="77777777" w:rsidR="00D03601" w:rsidRPr="0013566C" w:rsidRDefault="00D03601" w:rsidP="00645582">
      <w:pPr>
        <w:pBdr>
          <w:bottom w:val="double" w:sz="4" w:space="1" w:color="auto"/>
        </w:pBd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5F08EC7C" w14:textId="77777777" w:rsidR="003E50F2" w:rsidRPr="003E50F2" w:rsidRDefault="003E50F2" w:rsidP="003E50F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ind w:left="360"/>
        <w:rPr>
          <w:rFonts w:ascii="Arial" w:hAnsi="Arial" w:cs="Arial"/>
          <w:sz w:val="21"/>
          <w:szCs w:val="21"/>
        </w:rPr>
      </w:pPr>
    </w:p>
    <w:p w14:paraId="746536A6" w14:textId="77777777" w:rsidR="00FF7564" w:rsidRDefault="00FF7564" w:rsidP="00FF75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Director, Business Develop</w:t>
      </w:r>
      <w:r w:rsidR="005402CC">
        <w:rPr>
          <w:rFonts w:ascii="Arial" w:hAnsi="Arial" w:cs="Arial"/>
          <w:b/>
          <w:sz w:val="21"/>
          <w:szCs w:val="21"/>
        </w:rPr>
        <w:t xml:space="preserve">ment, PROFESSIONAL SURVEYS, INC.  </w:t>
      </w:r>
      <w:r w:rsidR="00087397">
        <w:rPr>
          <w:rFonts w:ascii="Arial" w:hAnsi="Arial" w:cs="Arial"/>
          <w:b/>
          <w:sz w:val="21"/>
          <w:szCs w:val="21"/>
        </w:rPr>
        <w:t>(PSI)</w:t>
      </w:r>
      <w:r w:rsidR="001F2FD2">
        <w:rPr>
          <w:rFonts w:ascii="Arial" w:hAnsi="Arial" w:cs="Arial"/>
          <w:b/>
          <w:sz w:val="21"/>
          <w:szCs w:val="21"/>
        </w:rPr>
        <w:t xml:space="preserve">  </w:t>
      </w:r>
      <w:r w:rsidR="005402CC">
        <w:rPr>
          <w:rFonts w:ascii="Arial" w:hAnsi="Arial" w:cs="Arial"/>
          <w:b/>
          <w:sz w:val="21"/>
          <w:szCs w:val="21"/>
        </w:rPr>
        <w:t xml:space="preserve"> </w:t>
      </w:r>
      <w:r w:rsidR="001F2FD2">
        <w:rPr>
          <w:rFonts w:ascii="Arial" w:hAnsi="Arial" w:cs="Arial"/>
          <w:b/>
          <w:sz w:val="21"/>
          <w:szCs w:val="21"/>
        </w:rPr>
        <w:t xml:space="preserve">   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="008D69BC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Largo, FL </w:t>
      </w:r>
      <w:r w:rsidRPr="0013566C">
        <w:rPr>
          <w:rFonts w:ascii="Arial" w:hAnsi="Arial" w:cs="Arial"/>
          <w:sz w:val="21"/>
          <w:szCs w:val="21"/>
        </w:rPr>
        <w:t>•</w:t>
      </w:r>
      <w:r w:rsidR="001F2FD2">
        <w:rPr>
          <w:rFonts w:ascii="Arial" w:hAnsi="Arial" w:cs="Arial"/>
          <w:sz w:val="21"/>
          <w:szCs w:val="21"/>
        </w:rPr>
        <w:t xml:space="preserve"> </w:t>
      </w:r>
      <w:r w:rsidR="00765DEE">
        <w:rPr>
          <w:rFonts w:ascii="Arial" w:hAnsi="Arial" w:cs="Arial"/>
          <w:b/>
          <w:sz w:val="21"/>
          <w:szCs w:val="21"/>
        </w:rPr>
        <w:t>2017</w:t>
      </w:r>
    </w:p>
    <w:p w14:paraId="69EE63D5" w14:textId="77777777" w:rsidR="00837268" w:rsidRDefault="005402CC" w:rsidP="003E5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Diversify</w:t>
      </w:r>
      <w:r w:rsidR="00FF7564">
        <w:rPr>
          <w:rFonts w:ascii="Arial" w:hAnsi="Arial" w:cs="Arial"/>
          <w:sz w:val="21"/>
          <w:szCs w:val="21"/>
        </w:rPr>
        <w:t xml:space="preserve"> customer ba</w:t>
      </w:r>
      <w:r w:rsidR="00B90C6C">
        <w:rPr>
          <w:rFonts w:ascii="Arial" w:hAnsi="Arial" w:cs="Arial"/>
          <w:sz w:val="21"/>
          <w:szCs w:val="21"/>
        </w:rPr>
        <w:t>se via redefined business strategy, processes and</w:t>
      </w:r>
      <w:r w:rsidR="003E50F2">
        <w:rPr>
          <w:rFonts w:ascii="Arial" w:hAnsi="Arial" w:cs="Arial"/>
          <w:sz w:val="21"/>
          <w:szCs w:val="21"/>
        </w:rPr>
        <w:t xml:space="preserve"> </w:t>
      </w:r>
      <w:r w:rsidR="00B90C6C">
        <w:rPr>
          <w:rFonts w:ascii="Arial" w:hAnsi="Arial" w:cs="Arial"/>
          <w:sz w:val="21"/>
          <w:szCs w:val="21"/>
        </w:rPr>
        <w:t>e</w:t>
      </w:r>
      <w:r w:rsidR="005438D6" w:rsidRPr="003E50F2">
        <w:rPr>
          <w:rFonts w:ascii="Arial" w:hAnsi="Arial" w:cs="Arial"/>
          <w:sz w:val="21"/>
          <w:szCs w:val="21"/>
        </w:rPr>
        <w:t>ngagement</w:t>
      </w:r>
      <w:r w:rsidR="00781E49" w:rsidRPr="003E50F2">
        <w:rPr>
          <w:rFonts w:ascii="Arial" w:hAnsi="Arial" w:cs="Arial"/>
          <w:sz w:val="21"/>
          <w:szCs w:val="21"/>
        </w:rPr>
        <w:t xml:space="preserve"> models</w:t>
      </w:r>
      <w:r w:rsidR="00B90C6C">
        <w:rPr>
          <w:rFonts w:ascii="Arial" w:hAnsi="Arial" w:cs="Arial"/>
          <w:sz w:val="21"/>
          <w:szCs w:val="21"/>
        </w:rPr>
        <w:t>.</w:t>
      </w:r>
    </w:p>
    <w:p w14:paraId="7978C103" w14:textId="77777777" w:rsidR="003E50F2" w:rsidRPr="003E50F2" w:rsidRDefault="003E50F2" w:rsidP="003E5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21"/>
          <w:szCs w:val="21"/>
        </w:rPr>
      </w:pPr>
    </w:p>
    <w:p w14:paraId="289179BE" w14:textId="77777777" w:rsidR="00214C4F" w:rsidRDefault="00313377" w:rsidP="00FF7564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Define business model, including pricing, IT support, hiring, training and “contract seats.”</w:t>
      </w:r>
    </w:p>
    <w:p w14:paraId="6FF825FE" w14:textId="77777777" w:rsidR="002F17D3" w:rsidRPr="00FF7564" w:rsidRDefault="00087397" w:rsidP="00FF7564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Engaged and won</w:t>
      </w:r>
      <w:r w:rsidR="00D52F36">
        <w:rPr>
          <w:rFonts w:ascii="Arial" w:hAnsi="Arial" w:cs="Arial"/>
          <w:sz w:val="21"/>
          <w:szCs w:val="21"/>
        </w:rPr>
        <w:t xml:space="preserve"> m</w:t>
      </w:r>
      <w:r w:rsidR="007E058D">
        <w:rPr>
          <w:rFonts w:ascii="Arial" w:hAnsi="Arial" w:cs="Arial"/>
          <w:sz w:val="21"/>
          <w:szCs w:val="21"/>
        </w:rPr>
        <w:t xml:space="preserve">ultiple </w:t>
      </w:r>
      <w:r w:rsidR="00506047">
        <w:rPr>
          <w:rFonts w:ascii="Arial" w:hAnsi="Arial" w:cs="Arial"/>
          <w:sz w:val="21"/>
          <w:szCs w:val="21"/>
        </w:rPr>
        <w:t xml:space="preserve">Global </w:t>
      </w:r>
      <w:r w:rsidR="00790E33">
        <w:rPr>
          <w:rFonts w:ascii="Arial" w:hAnsi="Arial" w:cs="Arial"/>
          <w:sz w:val="21"/>
          <w:szCs w:val="21"/>
        </w:rPr>
        <w:t>T</w:t>
      </w:r>
      <w:r w:rsidR="008663E6">
        <w:rPr>
          <w:rFonts w:ascii="Arial" w:hAnsi="Arial" w:cs="Arial"/>
          <w:sz w:val="21"/>
          <w:szCs w:val="21"/>
        </w:rPr>
        <w:t xml:space="preserve">op 30 </w:t>
      </w:r>
      <w:r w:rsidR="00506047">
        <w:rPr>
          <w:rFonts w:ascii="Arial" w:hAnsi="Arial" w:cs="Arial"/>
          <w:sz w:val="21"/>
          <w:szCs w:val="21"/>
        </w:rPr>
        <w:t>call center</w:t>
      </w:r>
      <w:r w:rsidR="007E058D">
        <w:rPr>
          <w:rFonts w:ascii="Arial" w:hAnsi="Arial" w:cs="Arial"/>
          <w:sz w:val="21"/>
          <w:szCs w:val="21"/>
        </w:rPr>
        <w:t xml:space="preserve"> commitment</w:t>
      </w:r>
      <w:r w:rsidR="00506047">
        <w:rPr>
          <w:rFonts w:ascii="Arial" w:hAnsi="Arial" w:cs="Arial"/>
          <w:sz w:val="21"/>
          <w:szCs w:val="21"/>
        </w:rPr>
        <w:t>s</w:t>
      </w:r>
      <w:r w:rsidR="007E058D">
        <w:rPr>
          <w:rFonts w:ascii="Arial" w:hAnsi="Arial" w:cs="Arial"/>
          <w:sz w:val="21"/>
          <w:szCs w:val="21"/>
        </w:rPr>
        <w:t xml:space="preserve"> to </w:t>
      </w:r>
      <w:r w:rsidR="00B90C6C">
        <w:rPr>
          <w:rFonts w:ascii="Arial" w:hAnsi="Arial" w:cs="Arial"/>
          <w:sz w:val="21"/>
          <w:szCs w:val="21"/>
        </w:rPr>
        <w:t>support</w:t>
      </w:r>
      <w:r w:rsidR="008663E6">
        <w:rPr>
          <w:rFonts w:ascii="Arial" w:hAnsi="Arial" w:cs="Arial"/>
          <w:sz w:val="21"/>
          <w:szCs w:val="21"/>
        </w:rPr>
        <w:t xml:space="preserve"> PSI</w:t>
      </w:r>
      <w:r w:rsidR="00B90C6C">
        <w:rPr>
          <w:rFonts w:ascii="Arial" w:hAnsi="Arial" w:cs="Arial"/>
          <w:sz w:val="21"/>
          <w:szCs w:val="21"/>
        </w:rPr>
        <w:t>.</w:t>
      </w:r>
    </w:p>
    <w:p w14:paraId="1DD6756A" w14:textId="77777777" w:rsidR="00FF7564" w:rsidRDefault="00FF7564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</w:p>
    <w:p w14:paraId="47632BF7" w14:textId="77777777" w:rsidR="0094333D" w:rsidRPr="0013566C" w:rsidRDefault="0094333D" w:rsidP="0094333D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Director of Business Develo</w:t>
      </w:r>
      <w:r w:rsidR="001F2FD2">
        <w:rPr>
          <w:rFonts w:ascii="Arial" w:hAnsi="Arial" w:cs="Arial"/>
          <w:b/>
          <w:sz w:val="21"/>
          <w:szCs w:val="21"/>
        </w:rPr>
        <w:t xml:space="preserve">pment, G5 ENGINEERING SOLUTIONS  </w:t>
      </w:r>
      <w:r w:rsidR="008D69BC">
        <w:rPr>
          <w:rFonts w:ascii="Arial" w:hAnsi="Arial" w:cs="Arial"/>
          <w:b/>
          <w:sz w:val="21"/>
          <w:szCs w:val="21"/>
        </w:rPr>
        <w:t xml:space="preserve">                 </w:t>
      </w:r>
      <w:r>
        <w:rPr>
          <w:rFonts w:ascii="Arial" w:hAnsi="Arial" w:cs="Arial"/>
          <w:b/>
          <w:sz w:val="21"/>
          <w:szCs w:val="21"/>
        </w:rPr>
        <w:t xml:space="preserve"> FL</w:t>
      </w:r>
      <w:r w:rsidRPr="0013566C">
        <w:rPr>
          <w:rFonts w:ascii="Arial" w:hAnsi="Arial" w:cs="Arial"/>
          <w:b/>
          <w:sz w:val="21"/>
          <w:szCs w:val="21"/>
        </w:rPr>
        <w:t xml:space="preserve"> • </w:t>
      </w:r>
      <w:r>
        <w:rPr>
          <w:rFonts w:ascii="Arial" w:hAnsi="Arial" w:cs="Arial"/>
          <w:b/>
          <w:sz w:val="21"/>
          <w:szCs w:val="21"/>
        </w:rPr>
        <w:t xml:space="preserve">2015- 2016 </w:t>
      </w:r>
    </w:p>
    <w:p w14:paraId="429A6F02" w14:textId="77777777" w:rsidR="0094333D" w:rsidRDefault="00111FDB" w:rsidP="0094333D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Identify, and acquire new </w:t>
      </w:r>
      <w:r w:rsidR="00042C36">
        <w:rPr>
          <w:rFonts w:ascii="Arial" w:hAnsi="Arial" w:cs="Arial"/>
          <w:sz w:val="21"/>
          <w:szCs w:val="21"/>
        </w:rPr>
        <w:t xml:space="preserve">customer RFPs for hardware, software and mechanical engineering projects.  </w:t>
      </w:r>
    </w:p>
    <w:p w14:paraId="39A1761F" w14:textId="77777777" w:rsidR="000D0017" w:rsidRPr="00984621" w:rsidRDefault="000D0017" w:rsidP="0094333D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8"/>
          <w:szCs w:val="21"/>
        </w:rPr>
      </w:pPr>
    </w:p>
    <w:p w14:paraId="023D474D" w14:textId="77777777" w:rsidR="00042C36" w:rsidRDefault="00D32A25" w:rsidP="00042C36">
      <w:pPr>
        <w:pStyle w:val="ListParagraph"/>
        <w:numPr>
          <w:ilvl w:val="0"/>
          <w:numId w:val="35"/>
        </w:num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Grew Stryker Sustainab</w:t>
      </w:r>
      <w:r w:rsidR="004D494B">
        <w:rPr>
          <w:rFonts w:ascii="Arial" w:hAnsi="Arial" w:cs="Arial"/>
          <w:sz w:val="21"/>
          <w:szCs w:val="21"/>
        </w:rPr>
        <w:t>ility from isolated Lakeland projects to corporation</w:t>
      </w:r>
      <w:r>
        <w:rPr>
          <w:rFonts w:ascii="Arial" w:hAnsi="Arial" w:cs="Arial"/>
          <w:sz w:val="21"/>
          <w:szCs w:val="21"/>
        </w:rPr>
        <w:t>-wide partnership.</w:t>
      </w:r>
    </w:p>
    <w:p w14:paraId="03E505C1" w14:textId="77777777" w:rsidR="008663E6" w:rsidRPr="00042C36" w:rsidRDefault="00111FDB" w:rsidP="00042C36">
      <w:pPr>
        <w:pStyle w:val="ListParagraph"/>
        <w:numPr>
          <w:ilvl w:val="0"/>
          <w:numId w:val="35"/>
        </w:num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Built sales</w:t>
      </w:r>
      <w:r w:rsidR="008663E6">
        <w:rPr>
          <w:rFonts w:ascii="Arial" w:hAnsi="Arial" w:cs="Arial"/>
          <w:sz w:val="21"/>
          <w:szCs w:val="21"/>
        </w:rPr>
        <w:t xml:space="preserve"> pipeline from ~$500K to $3.5M+</w:t>
      </w:r>
      <w:r w:rsidR="00B07C6E">
        <w:rPr>
          <w:rFonts w:ascii="Arial" w:hAnsi="Arial" w:cs="Arial"/>
          <w:sz w:val="21"/>
          <w:szCs w:val="21"/>
        </w:rPr>
        <w:t>.</w:t>
      </w:r>
    </w:p>
    <w:p w14:paraId="041A7A1C" w14:textId="77777777" w:rsidR="0094333D" w:rsidRDefault="0094333D" w:rsidP="005C4040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</w:p>
    <w:p w14:paraId="06CB491A" w14:textId="77777777" w:rsidR="005C4040" w:rsidRPr="0013566C" w:rsidRDefault="005C4040" w:rsidP="005C4040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</w:t>
      </w:r>
      <w:r w:rsidRPr="0013566C">
        <w:rPr>
          <w:rFonts w:ascii="Arial" w:hAnsi="Arial" w:cs="Arial"/>
          <w:b/>
          <w:sz w:val="21"/>
          <w:szCs w:val="21"/>
        </w:rPr>
        <w:t xml:space="preserve"> Sales Manager</w:t>
      </w:r>
      <w:r>
        <w:rPr>
          <w:rFonts w:ascii="Arial" w:hAnsi="Arial" w:cs="Arial"/>
          <w:b/>
          <w:sz w:val="21"/>
          <w:szCs w:val="21"/>
        </w:rPr>
        <w:t>, MEGATECHNOLOGIES</w:t>
      </w:r>
      <w:r w:rsidR="0094333D">
        <w:rPr>
          <w:rFonts w:ascii="Arial" w:hAnsi="Arial" w:cs="Arial"/>
          <w:b/>
          <w:sz w:val="21"/>
          <w:szCs w:val="21"/>
        </w:rPr>
        <w:t xml:space="preserve"> INC.</w:t>
      </w:r>
      <w:r w:rsidR="001F2FD2">
        <w:rPr>
          <w:rFonts w:ascii="Arial" w:hAnsi="Arial" w:cs="Arial"/>
          <w:b/>
          <w:sz w:val="21"/>
          <w:szCs w:val="21"/>
        </w:rPr>
        <w:t xml:space="preserve">                    </w:t>
      </w:r>
      <w:r w:rsidR="008D69BC">
        <w:rPr>
          <w:rFonts w:ascii="Arial" w:hAnsi="Arial" w:cs="Arial"/>
          <w:b/>
          <w:sz w:val="21"/>
          <w:szCs w:val="21"/>
        </w:rPr>
        <w:t>Tampa Bay</w:t>
      </w:r>
      <w:r>
        <w:rPr>
          <w:rFonts w:ascii="Arial" w:hAnsi="Arial" w:cs="Arial"/>
          <w:b/>
          <w:sz w:val="21"/>
          <w:szCs w:val="21"/>
        </w:rPr>
        <w:t>, FL</w:t>
      </w:r>
      <w:r w:rsidRPr="0013566C">
        <w:rPr>
          <w:rFonts w:ascii="Arial" w:hAnsi="Arial" w:cs="Arial"/>
          <w:b/>
          <w:sz w:val="21"/>
          <w:szCs w:val="21"/>
        </w:rPr>
        <w:t xml:space="preserve"> • </w:t>
      </w:r>
      <w:r>
        <w:rPr>
          <w:rFonts w:ascii="Arial" w:hAnsi="Arial" w:cs="Arial"/>
          <w:b/>
          <w:sz w:val="21"/>
          <w:szCs w:val="21"/>
        </w:rPr>
        <w:t xml:space="preserve">2014- 2015 </w:t>
      </w:r>
    </w:p>
    <w:p w14:paraId="3FC012DC" w14:textId="77777777" w:rsidR="00111FDB" w:rsidRDefault="00984621" w:rsidP="005C4040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Strongly reversed multi-year decline in </w:t>
      </w:r>
      <w:r w:rsidR="003E50F2">
        <w:rPr>
          <w:rFonts w:ascii="Arial" w:hAnsi="Arial" w:cs="Arial"/>
          <w:sz w:val="21"/>
          <w:szCs w:val="21"/>
        </w:rPr>
        <w:t xml:space="preserve">sales and new design </w:t>
      </w:r>
      <w:r>
        <w:rPr>
          <w:rFonts w:ascii="Arial" w:hAnsi="Arial" w:cs="Arial"/>
          <w:sz w:val="21"/>
          <w:szCs w:val="21"/>
        </w:rPr>
        <w:t>wins across</w:t>
      </w:r>
      <w:r w:rsidR="00CE383E">
        <w:rPr>
          <w:rFonts w:ascii="Arial" w:hAnsi="Arial" w:cs="Arial"/>
          <w:sz w:val="21"/>
          <w:szCs w:val="21"/>
        </w:rPr>
        <w:t xml:space="preserve"> </w:t>
      </w:r>
      <w:r w:rsidR="0094333D">
        <w:rPr>
          <w:rFonts w:ascii="Arial" w:hAnsi="Arial" w:cs="Arial"/>
          <w:sz w:val="21"/>
          <w:szCs w:val="21"/>
        </w:rPr>
        <w:t xml:space="preserve">GulfCoast </w:t>
      </w:r>
      <w:r>
        <w:rPr>
          <w:rFonts w:ascii="Arial" w:hAnsi="Arial" w:cs="Arial"/>
          <w:sz w:val="21"/>
          <w:szCs w:val="21"/>
        </w:rPr>
        <w:t>territory</w:t>
      </w:r>
      <w:r w:rsidR="0094333D">
        <w:rPr>
          <w:rFonts w:ascii="Arial" w:hAnsi="Arial" w:cs="Arial"/>
          <w:sz w:val="21"/>
          <w:szCs w:val="21"/>
        </w:rPr>
        <w:t>.</w:t>
      </w:r>
      <w:r w:rsidR="00570847">
        <w:rPr>
          <w:rFonts w:ascii="Arial" w:hAnsi="Arial" w:cs="Arial"/>
          <w:sz w:val="21"/>
          <w:szCs w:val="21"/>
        </w:rPr>
        <w:t xml:space="preserve">  </w:t>
      </w:r>
    </w:p>
    <w:p w14:paraId="46A05F7F" w14:textId="77777777" w:rsidR="00570847" w:rsidRPr="00984621" w:rsidRDefault="00570847" w:rsidP="005C4040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8"/>
          <w:szCs w:val="21"/>
        </w:rPr>
      </w:pPr>
    </w:p>
    <w:p w14:paraId="117C7709" w14:textId="77777777" w:rsidR="00111FDB" w:rsidRPr="00111FDB" w:rsidRDefault="00111FDB" w:rsidP="00111FDB">
      <w:pPr>
        <w:pStyle w:val="ListParagraph"/>
        <w:numPr>
          <w:ilvl w:val="0"/>
          <w:numId w:val="29"/>
        </w:num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111FDB">
        <w:rPr>
          <w:rFonts w:ascii="Arial" w:hAnsi="Arial" w:cs="Arial"/>
          <w:sz w:val="21"/>
          <w:szCs w:val="21"/>
        </w:rPr>
        <w:t>Implemented “</w:t>
      </w:r>
      <w:r>
        <w:rPr>
          <w:rFonts w:ascii="Arial" w:hAnsi="Arial" w:cs="Arial"/>
          <w:sz w:val="21"/>
          <w:szCs w:val="21"/>
        </w:rPr>
        <w:t xml:space="preserve">top down /bottom up” </w:t>
      </w:r>
      <w:r w:rsidRPr="00111FDB">
        <w:rPr>
          <w:rFonts w:ascii="Arial" w:hAnsi="Arial" w:cs="Arial"/>
          <w:sz w:val="21"/>
          <w:szCs w:val="21"/>
        </w:rPr>
        <w:t>plan</w:t>
      </w:r>
      <w:r>
        <w:rPr>
          <w:rFonts w:ascii="Arial" w:hAnsi="Arial" w:cs="Arial"/>
          <w:sz w:val="21"/>
          <w:szCs w:val="21"/>
        </w:rPr>
        <w:t>ning</w:t>
      </w:r>
      <w:r w:rsidRPr="00111FDB">
        <w:rPr>
          <w:rFonts w:ascii="Arial" w:hAnsi="Arial" w:cs="Arial"/>
          <w:sz w:val="21"/>
          <w:szCs w:val="21"/>
        </w:rPr>
        <w:t xml:space="preserve"> to </w:t>
      </w:r>
      <w:r w:rsidR="00161726">
        <w:rPr>
          <w:rFonts w:ascii="Arial" w:hAnsi="Arial" w:cs="Arial"/>
          <w:sz w:val="21"/>
          <w:szCs w:val="21"/>
        </w:rPr>
        <w:t xml:space="preserve">assist ownership in </w:t>
      </w:r>
      <w:r w:rsidR="00B07C6E">
        <w:rPr>
          <w:rFonts w:ascii="Arial" w:hAnsi="Arial" w:cs="Arial"/>
          <w:sz w:val="21"/>
          <w:szCs w:val="21"/>
        </w:rPr>
        <w:t>defin</w:t>
      </w:r>
      <w:r w:rsidR="00161726">
        <w:rPr>
          <w:rFonts w:ascii="Arial" w:hAnsi="Arial" w:cs="Arial"/>
          <w:sz w:val="21"/>
          <w:szCs w:val="21"/>
        </w:rPr>
        <w:t>ing</w:t>
      </w:r>
      <w:r w:rsidR="00B07C6E">
        <w:rPr>
          <w:rFonts w:ascii="Arial" w:hAnsi="Arial" w:cs="Arial"/>
          <w:sz w:val="21"/>
          <w:szCs w:val="21"/>
        </w:rPr>
        <w:t xml:space="preserve"> success.</w:t>
      </w:r>
    </w:p>
    <w:p w14:paraId="6EEF5D52" w14:textId="77777777" w:rsidR="003015AB" w:rsidRPr="008663E6" w:rsidRDefault="000D510C" w:rsidP="008663E6">
      <w:pPr>
        <w:numPr>
          <w:ilvl w:val="0"/>
          <w:numId w:val="29"/>
        </w:num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</w:t>
      </w:r>
      <w:r w:rsidR="00B07C6E">
        <w:rPr>
          <w:rFonts w:ascii="Arial" w:hAnsi="Arial" w:cs="Arial"/>
          <w:sz w:val="21"/>
          <w:szCs w:val="21"/>
        </w:rPr>
        <w:t>novated</w:t>
      </w:r>
      <w:r>
        <w:rPr>
          <w:rFonts w:ascii="Arial" w:hAnsi="Arial" w:cs="Arial"/>
          <w:sz w:val="21"/>
          <w:szCs w:val="21"/>
        </w:rPr>
        <w:t xml:space="preserve"> “program tables”</w:t>
      </w:r>
      <w:r w:rsidR="00377833">
        <w:rPr>
          <w:rFonts w:ascii="Arial" w:hAnsi="Arial" w:cs="Arial"/>
          <w:sz w:val="21"/>
          <w:szCs w:val="21"/>
        </w:rPr>
        <w:t xml:space="preserve"> to </w:t>
      </w:r>
      <w:r w:rsidR="00161726">
        <w:rPr>
          <w:rFonts w:ascii="Arial" w:hAnsi="Arial" w:cs="Arial"/>
          <w:sz w:val="21"/>
          <w:szCs w:val="21"/>
        </w:rPr>
        <w:t xml:space="preserve">save </w:t>
      </w:r>
      <w:r w:rsidR="00377833">
        <w:rPr>
          <w:rFonts w:ascii="Arial" w:hAnsi="Arial" w:cs="Arial"/>
          <w:sz w:val="21"/>
          <w:szCs w:val="21"/>
        </w:rPr>
        <w:t>customers</w:t>
      </w:r>
      <w:r w:rsidR="00161726">
        <w:rPr>
          <w:rFonts w:ascii="Arial" w:hAnsi="Arial" w:cs="Arial"/>
          <w:sz w:val="21"/>
          <w:szCs w:val="21"/>
        </w:rPr>
        <w:t xml:space="preserve"> millions AND </w:t>
      </w:r>
      <w:r>
        <w:rPr>
          <w:rFonts w:ascii="Arial" w:hAnsi="Arial" w:cs="Arial"/>
          <w:sz w:val="21"/>
          <w:szCs w:val="21"/>
        </w:rPr>
        <w:t>rapidly generat</w:t>
      </w:r>
      <w:r w:rsidR="00161726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sz w:val="21"/>
          <w:szCs w:val="21"/>
        </w:rPr>
        <w:t xml:space="preserve"> </w:t>
      </w:r>
      <w:r w:rsidR="003E50F2">
        <w:rPr>
          <w:rFonts w:ascii="Arial" w:hAnsi="Arial" w:cs="Arial"/>
          <w:sz w:val="21"/>
          <w:szCs w:val="21"/>
        </w:rPr>
        <w:t>new</w:t>
      </w:r>
      <w:r w:rsidR="00161726">
        <w:rPr>
          <w:rFonts w:ascii="Arial" w:hAnsi="Arial" w:cs="Arial"/>
          <w:sz w:val="21"/>
          <w:szCs w:val="21"/>
        </w:rPr>
        <w:t xml:space="preserve"> design wins.</w:t>
      </w:r>
    </w:p>
    <w:p w14:paraId="6FDC16CF" w14:textId="77777777" w:rsidR="005C4040" w:rsidRPr="0013566C" w:rsidRDefault="005C4040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</w:p>
    <w:p w14:paraId="4A888BBA" w14:textId="7B8C790D" w:rsidR="00E1439C" w:rsidRDefault="00E1439C" w:rsidP="00E143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President </w:t>
      </w:r>
      <w:r w:rsidR="00767C84">
        <w:rPr>
          <w:rFonts w:ascii="Arial" w:hAnsi="Arial" w:cs="Arial"/>
          <w:b/>
          <w:sz w:val="21"/>
          <w:szCs w:val="21"/>
        </w:rPr>
        <w:t xml:space="preserve">&amp; </w:t>
      </w:r>
      <w:r>
        <w:rPr>
          <w:rFonts w:ascii="Arial" w:hAnsi="Arial" w:cs="Arial"/>
          <w:b/>
          <w:sz w:val="21"/>
          <w:szCs w:val="21"/>
        </w:rPr>
        <w:t>C</w:t>
      </w:r>
      <w:r w:rsidR="00604158">
        <w:rPr>
          <w:rFonts w:ascii="Arial" w:hAnsi="Arial" w:cs="Arial"/>
          <w:b/>
          <w:sz w:val="21"/>
          <w:szCs w:val="21"/>
        </w:rPr>
        <w:t>OO</w:t>
      </w:r>
      <w:r>
        <w:rPr>
          <w:rFonts w:ascii="Arial" w:hAnsi="Arial" w:cs="Arial"/>
          <w:b/>
          <w:sz w:val="21"/>
          <w:szCs w:val="21"/>
        </w:rPr>
        <w:t>, Pelican Rugby Football Club, Inc.</w:t>
      </w:r>
      <w:r w:rsidR="00767C84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="00604158">
        <w:rPr>
          <w:rFonts w:ascii="Arial" w:hAnsi="Arial" w:cs="Arial"/>
          <w:b/>
          <w:sz w:val="21"/>
          <w:szCs w:val="21"/>
        </w:rPr>
        <w:t xml:space="preserve">                   </w:t>
      </w:r>
      <w:r>
        <w:rPr>
          <w:rFonts w:ascii="Arial" w:hAnsi="Arial" w:cs="Arial"/>
          <w:b/>
          <w:sz w:val="21"/>
          <w:szCs w:val="21"/>
        </w:rPr>
        <w:t xml:space="preserve">    Tampa Bay, FL </w:t>
      </w:r>
      <w:r w:rsidRPr="0013566C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201</w:t>
      </w:r>
      <w:r w:rsidR="00CA7B87">
        <w:rPr>
          <w:rFonts w:ascii="Arial" w:hAnsi="Arial" w:cs="Arial"/>
          <w:b/>
          <w:sz w:val="21"/>
          <w:szCs w:val="21"/>
        </w:rPr>
        <w:t>3</w:t>
      </w:r>
      <w:bookmarkStart w:id="0" w:name="_GoBack"/>
      <w:bookmarkEnd w:id="0"/>
      <w:r>
        <w:rPr>
          <w:rFonts w:ascii="Arial" w:hAnsi="Arial" w:cs="Arial"/>
          <w:b/>
          <w:sz w:val="21"/>
          <w:szCs w:val="21"/>
        </w:rPr>
        <w:t xml:space="preserve"> -2017</w:t>
      </w:r>
    </w:p>
    <w:p w14:paraId="736547FE" w14:textId="77777777" w:rsidR="00E1439C" w:rsidRDefault="00E1439C" w:rsidP="00E143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Re-define success for 40-year old organization on verge of collapse. (Plus contribute as a player!)</w:t>
      </w:r>
    </w:p>
    <w:p w14:paraId="0F87CAEB" w14:textId="77777777" w:rsidR="00E1439C" w:rsidRPr="00984621" w:rsidRDefault="00E1439C" w:rsidP="00E143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18"/>
          <w:szCs w:val="21"/>
        </w:rPr>
      </w:pPr>
    </w:p>
    <w:p w14:paraId="678065B9" w14:textId="77777777" w:rsidR="00E1439C" w:rsidRDefault="00E1439C" w:rsidP="00E1439C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Rewrote by-laws, built BoD, set budgets, hired coaches, recruited players, negotiated contracts.</w:t>
      </w:r>
    </w:p>
    <w:p w14:paraId="43CB4791" w14:textId="77777777" w:rsidR="00E1439C" w:rsidRDefault="00E1439C" w:rsidP="00E1439C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Created sponsor program, presented and signed corporate sponsors for $10K+ /year.</w:t>
      </w:r>
    </w:p>
    <w:p w14:paraId="68856BF3" w14:textId="77777777" w:rsidR="00E1439C" w:rsidRDefault="00E1439C" w:rsidP="00E1439C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Unified disparate member groups &amp; re-built social media to achieve nationally-recognized levels.</w:t>
      </w:r>
    </w:p>
    <w:p w14:paraId="618B4728" w14:textId="555995D7" w:rsidR="00E1439C" w:rsidRDefault="00E1439C" w:rsidP="00E1439C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Awarded IRS 501(c )3 Charitable Organization and top St. Petersburg volunteer group in 2017</w:t>
      </w:r>
    </w:p>
    <w:p w14:paraId="68D63D95" w14:textId="77777777" w:rsidR="001F0122" w:rsidRDefault="001F0122" w:rsidP="001F012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ind w:left="360"/>
        <w:rPr>
          <w:rFonts w:ascii="Arial" w:hAnsi="Arial" w:cs="Arial"/>
          <w:sz w:val="21"/>
          <w:szCs w:val="21"/>
        </w:rPr>
      </w:pPr>
    </w:p>
    <w:p w14:paraId="6964057F" w14:textId="77777777" w:rsidR="00D03601" w:rsidRPr="0013566C" w:rsidRDefault="004A5B60" w:rsidP="004A5B60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>Regional Sales Manager</w:t>
      </w:r>
      <w:r>
        <w:rPr>
          <w:rFonts w:ascii="Arial" w:hAnsi="Arial" w:cs="Arial"/>
          <w:b/>
          <w:sz w:val="21"/>
          <w:szCs w:val="21"/>
        </w:rPr>
        <w:t xml:space="preserve">, PREMIER TECHNICAL SALES INC. </w:t>
      </w:r>
      <w:r w:rsidR="001F2FD2">
        <w:rPr>
          <w:rFonts w:ascii="Arial" w:hAnsi="Arial" w:cs="Arial"/>
          <w:b/>
          <w:sz w:val="21"/>
          <w:szCs w:val="21"/>
        </w:rPr>
        <w:t>(</w:t>
      </w:r>
      <w:proofErr w:type="gramStart"/>
      <w:r w:rsidR="001F2FD2">
        <w:rPr>
          <w:rFonts w:ascii="Arial" w:hAnsi="Arial" w:cs="Arial"/>
          <w:b/>
          <w:sz w:val="21"/>
          <w:szCs w:val="21"/>
        </w:rPr>
        <w:t>PTSI)</w:t>
      </w:r>
      <w:r w:rsidR="008D69BC">
        <w:rPr>
          <w:rFonts w:ascii="Arial" w:hAnsi="Arial" w:cs="Arial"/>
          <w:b/>
          <w:sz w:val="21"/>
          <w:szCs w:val="21"/>
        </w:rPr>
        <w:t xml:space="preserve">   </w:t>
      </w:r>
      <w:proofErr w:type="gramEnd"/>
      <w:r w:rsidR="008D69BC">
        <w:rPr>
          <w:rFonts w:ascii="Arial" w:hAnsi="Arial" w:cs="Arial"/>
          <w:b/>
          <w:sz w:val="21"/>
          <w:szCs w:val="21"/>
        </w:rPr>
        <w:t xml:space="preserve">                </w:t>
      </w:r>
      <w:r>
        <w:rPr>
          <w:rFonts w:ascii="Arial" w:hAnsi="Arial" w:cs="Arial"/>
          <w:b/>
          <w:sz w:val="21"/>
          <w:szCs w:val="21"/>
        </w:rPr>
        <w:t xml:space="preserve"> FL</w:t>
      </w:r>
      <w:r w:rsidR="00D03601" w:rsidRPr="0013566C">
        <w:rPr>
          <w:rFonts w:ascii="Arial" w:hAnsi="Arial" w:cs="Arial"/>
          <w:b/>
          <w:sz w:val="21"/>
          <w:szCs w:val="21"/>
        </w:rPr>
        <w:t xml:space="preserve"> </w:t>
      </w:r>
      <w:r w:rsidR="00837268" w:rsidRPr="0013566C">
        <w:rPr>
          <w:rFonts w:ascii="Arial" w:hAnsi="Arial" w:cs="Arial"/>
          <w:b/>
          <w:sz w:val="21"/>
          <w:szCs w:val="21"/>
        </w:rPr>
        <w:t xml:space="preserve">• </w:t>
      </w:r>
      <w:r w:rsidR="00414EA3" w:rsidRPr="0013566C">
        <w:rPr>
          <w:rFonts w:ascii="Arial" w:hAnsi="Arial" w:cs="Arial"/>
          <w:b/>
          <w:sz w:val="21"/>
          <w:szCs w:val="21"/>
        </w:rPr>
        <w:t>2011</w:t>
      </w:r>
      <w:r>
        <w:rPr>
          <w:rFonts w:ascii="Arial" w:hAnsi="Arial" w:cs="Arial"/>
          <w:b/>
          <w:sz w:val="21"/>
          <w:szCs w:val="21"/>
        </w:rPr>
        <w:t>-</w:t>
      </w:r>
      <w:r w:rsidR="005C4040">
        <w:rPr>
          <w:rFonts w:ascii="Arial" w:hAnsi="Arial" w:cs="Arial"/>
          <w:b/>
          <w:sz w:val="21"/>
          <w:szCs w:val="21"/>
        </w:rPr>
        <w:t xml:space="preserve"> 2014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14:paraId="3D33D48B" w14:textId="77777777" w:rsidR="00F82D3B" w:rsidRDefault="00334CE1" w:rsidP="00837268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Lead</w:t>
      </w:r>
      <w:r w:rsidR="00F82D3B" w:rsidRPr="0013566C">
        <w:rPr>
          <w:rFonts w:ascii="Arial" w:hAnsi="Arial" w:cs="Arial"/>
          <w:sz w:val="21"/>
          <w:szCs w:val="21"/>
        </w:rPr>
        <w:t xml:space="preserve"> </w:t>
      </w:r>
      <w:r w:rsidR="00C046CA">
        <w:rPr>
          <w:rFonts w:ascii="Arial" w:hAnsi="Arial" w:cs="Arial"/>
          <w:sz w:val="21"/>
          <w:szCs w:val="21"/>
        </w:rPr>
        <w:t xml:space="preserve">technical </w:t>
      </w:r>
      <w:r w:rsidR="00F82D3B" w:rsidRPr="0013566C">
        <w:rPr>
          <w:rFonts w:ascii="Arial" w:hAnsi="Arial" w:cs="Arial"/>
          <w:sz w:val="21"/>
          <w:szCs w:val="21"/>
        </w:rPr>
        <w:t xml:space="preserve">sales initiatives and daily operations to drive </w:t>
      </w:r>
      <w:r w:rsidR="00F0661F">
        <w:rPr>
          <w:rFonts w:ascii="Arial" w:hAnsi="Arial" w:cs="Arial"/>
          <w:sz w:val="21"/>
          <w:szCs w:val="21"/>
        </w:rPr>
        <w:t xml:space="preserve">IC </w:t>
      </w:r>
      <w:r w:rsidR="005C4040">
        <w:rPr>
          <w:rFonts w:ascii="Arial" w:hAnsi="Arial" w:cs="Arial"/>
          <w:sz w:val="21"/>
          <w:szCs w:val="21"/>
        </w:rPr>
        <w:t>business</w:t>
      </w:r>
      <w:r w:rsidR="00F82D3B" w:rsidRPr="0013566C">
        <w:rPr>
          <w:rFonts w:ascii="Arial" w:hAnsi="Arial" w:cs="Arial"/>
          <w:sz w:val="21"/>
          <w:szCs w:val="21"/>
        </w:rPr>
        <w:t xml:space="preserve"> across </w:t>
      </w:r>
      <w:r w:rsidR="00FA44B2" w:rsidRPr="0013566C">
        <w:rPr>
          <w:rFonts w:ascii="Arial" w:hAnsi="Arial" w:cs="Arial"/>
          <w:sz w:val="21"/>
          <w:szCs w:val="21"/>
        </w:rPr>
        <w:t>south</w:t>
      </w:r>
      <w:r w:rsidR="00FA44B2">
        <w:rPr>
          <w:rFonts w:ascii="Arial" w:hAnsi="Arial" w:cs="Arial"/>
          <w:sz w:val="21"/>
          <w:szCs w:val="21"/>
        </w:rPr>
        <w:t>ea</w:t>
      </w:r>
      <w:r w:rsidR="00FA44B2" w:rsidRPr="0013566C">
        <w:rPr>
          <w:rFonts w:ascii="Arial" w:hAnsi="Arial" w:cs="Arial"/>
          <w:sz w:val="21"/>
          <w:szCs w:val="21"/>
        </w:rPr>
        <w:t xml:space="preserve">st </w:t>
      </w:r>
      <w:r w:rsidR="005C4040">
        <w:rPr>
          <w:rFonts w:ascii="Arial" w:hAnsi="Arial" w:cs="Arial"/>
          <w:sz w:val="21"/>
          <w:szCs w:val="21"/>
        </w:rPr>
        <w:t>US</w:t>
      </w:r>
      <w:r w:rsidR="002723AB">
        <w:rPr>
          <w:rFonts w:ascii="Arial" w:hAnsi="Arial" w:cs="Arial"/>
          <w:sz w:val="21"/>
          <w:szCs w:val="21"/>
        </w:rPr>
        <w:t>.</w:t>
      </w:r>
    </w:p>
    <w:p w14:paraId="086DB88F" w14:textId="77777777" w:rsidR="00F226B2" w:rsidRPr="00984621" w:rsidRDefault="00F226B2" w:rsidP="00837268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8"/>
          <w:szCs w:val="21"/>
        </w:rPr>
      </w:pPr>
    </w:p>
    <w:p w14:paraId="744DF42D" w14:textId="77777777" w:rsidR="002723AB" w:rsidRDefault="00B07CDB" w:rsidP="005108E0">
      <w:pPr>
        <w:numPr>
          <w:ilvl w:val="0"/>
          <w:numId w:val="29"/>
        </w:num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Introduced</w:t>
      </w:r>
      <w:r w:rsidR="00790E33">
        <w:rPr>
          <w:rFonts w:ascii="Arial" w:hAnsi="Arial" w:cs="Arial"/>
          <w:sz w:val="21"/>
          <w:szCs w:val="21"/>
        </w:rPr>
        <w:t xml:space="preserve"> </w:t>
      </w:r>
      <w:r w:rsidR="005027B6">
        <w:rPr>
          <w:rFonts w:ascii="Arial" w:hAnsi="Arial" w:cs="Arial"/>
          <w:sz w:val="21"/>
          <w:szCs w:val="21"/>
        </w:rPr>
        <w:t>and</w:t>
      </w:r>
      <w:r w:rsidR="00DE0E06">
        <w:rPr>
          <w:rFonts w:ascii="Arial" w:hAnsi="Arial" w:cs="Arial"/>
          <w:sz w:val="21"/>
          <w:szCs w:val="21"/>
        </w:rPr>
        <w:t xml:space="preserve"> qualified </w:t>
      </w:r>
      <w:r w:rsidR="00790E33">
        <w:rPr>
          <w:rFonts w:ascii="Arial" w:hAnsi="Arial" w:cs="Arial"/>
          <w:sz w:val="21"/>
          <w:szCs w:val="21"/>
        </w:rPr>
        <w:t>multiple</w:t>
      </w:r>
      <w:r w:rsidR="008663E6">
        <w:rPr>
          <w:rFonts w:ascii="Arial" w:hAnsi="Arial" w:cs="Arial"/>
          <w:sz w:val="21"/>
          <w:szCs w:val="21"/>
        </w:rPr>
        <w:t xml:space="preserve"> </w:t>
      </w:r>
      <w:r w:rsidR="002A50D6">
        <w:rPr>
          <w:rFonts w:ascii="Arial" w:hAnsi="Arial" w:cs="Arial"/>
          <w:sz w:val="21"/>
          <w:szCs w:val="21"/>
        </w:rPr>
        <w:t>lines</w:t>
      </w:r>
      <w:r w:rsidR="00570847">
        <w:rPr>
          <w:rFonts w:ascii="Arial" w:hAnsi="Arial" w:cs="Arial"/>
          <w:sz w:val="21"/>
          <w:szCs w:val="21"/>
        </w:rPr>
        <w:t xml:space="preserve"> </w:t>
      </w:r>
      <w:r w:rsidR="005027B6">
        <w:rPr>
          <w:rFonts w:ascii="Arial" w:hAnsi="Arial" w:cs="Arial"/>
          <w:sz w:val="21"/>
          <w:szCs w:val="21"/>
        </w:rPr>
        <w:t>with</w:t>
      </w:r>
      <w:r w:rsidR="00334CE1">
        <w:rPr>
          <w:rFonts w:ascii="Arial" w:hAnsi="Arial" w:cs="Arial"/>
          <w:sz w:val="21"/>
          <w:szCs w:val="21"/>
        </w:rPr>
        <w:t xml:space="preserve"> Jabil </w:t>
      </w:r>
      <w:r w:rsidR="003015AB">
        <w:rPr>
          <w:rFonts w:ascii="Arial" w:hAnsi="Arial" w:cs="Arial"/>
          <w:sz w:val="21"/>
          <w:szCs w:val="21"/>
        </w:rPr>
        <w:t xml:space="preserve">HQ-based </w:t>
      </w:r>
      <w:r w:rsidR="003E50F2">
        <w:rPr>
          <w:rFonts w:ascii="Arial" w:hAnsi="Arial" w:cs="Arial"/>
          <w:sz w:val="21"/>
          <w:szCs w:val="21"/>
        </w:rPr>
        <w:t>VPs, GCMs and Supplier Relations.</w:t>
      </w:r>
    </w:p>
    <w:p w14:paraId="6D9D6552" w14:textId="77777777" w:rsidR="00B34822" w:rsidRDefault="00B34822" w:rsidP="00B34822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ind w:left="360"/>
        <w:jc w:val="both"/>
        <w:rPr>
          <w:rFonts w:ascii="Arial" w:hAnsi="Arial" w:cs="Arial"/>
          <w:sz w:val="21"/>
          <w:szCs w:val="21"/>
        </w:rPr>
      </w:pPr>
    </w:p>
    <w:p w14:paraId="4A44E81C" w14:textId="77777777" w:rsidR="000612F7" w:rsidRPr="0013566C" w:rsidRDefault="008D69BC" w:rsidP="000612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Director N.A. S</w:t>
      </w:r>
      <w:r w:rsidR="000612F7" w:rsidRPr="0013566C">
        <w:rPr>
          <w:rFonts w:ascii="Arial" w:hAnsi="Arial" w:cs="Arial"/>
          <w:b/>
          <w:sz w:val="21"/>
          <w:szCs w:val="21"/>
        </w:rPr>
        <w:t>ales</w:t>
      </w:r>
      <w:r w:rsidR="000612F7">
        <w:rPr>
          <w:rFonts w:ascii="Arial" w:hAnsi="Arial" w:cs="Arial"/>
          <w:b/>
          <w:sz w:val="21"/>
          <w:szCs w:val="21"/>
        </w:rPr>
        <w:t>,</w:t>
      </w:r>
      <w:r w:rsidR="000612F7" w:rsidRPr="0013566C">
        <w:rPr>
          <w:rFonts w:ascii="Arial" w:hAnsi="Arial" w:cs="Arial"/>
          <w:b/>
          <w:sz w:val="21"/>
          <w:szCs w:val="21"/>
        </w:rPr>
        <w:t xml:space="preserve"> HANTRO PRODUCTS OY, et al</w:t>
      </w:r>
      <w:r>
        <w:rPr>
          <w:rFonts w:ascii="Arial" w:hAnsi="Arial" w:cs="Arial"/>
          <w:b/>
          <w:sz w:val="21"/>
          <w:szCs w:val="21"/>
        </w:rPr>
        <w:t>.</w:t>
      </w:r>
      <w:r w:rsidR="000612F7">
        <w:rPr>
          <w:rFonts w:ascii="Arial" w:hAnsi="Arial" w:cs="Arial"/>
          <w:b/>
          <w:sz w:val="21"/>
          <w:szCs w:val="21"/>
        </w:rPr>
        <w:t xml:space="preserve">   </w:t>
      </w:r>
      <w:r>
        <w:rPr>
          <w:rFonts w:ascii="Arial" w:hAnsi="Arial" w:cs="Arial"/>
          <w:b/>
          <w:sz w:val="21"/>
          <w:szCs w:val="21"/>
        </w:rPr>
        <w:t xml:space="preserve">               </w:t>
      </w:r>
      <w:r w:rsidR="000612F7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Silicon Valley,</w:t>
      </w:r>
      <w:r w:rsidR="000612F7">
        <w:rPr>
          <w:rFonts w:ascii="Arial" w:hAnsi="Arial" w:cs="Arial"/>
          <w:b/>
          <w:sz w:val="21"/>
          <w:szCs w:val="21"/>
        </w:rPr>
        <w:t xml:space="preserve"> CA • 2005 </w:t>
      </w:r>
      <w:r w:rsidR="000612F7" w:rsidRPr="0013566C">
        <w:rPr>
          <w:rFonts w:ascii="Arial" w:hAnsi="Arial" w:cs="Arial"/>
          <w:b/>
          <w:sz w:val="21"/>
          <w:szCs w:val="21"/>
        </w:rPr>
        <w:t xml:space="preserve">– 2011 </w:t>
      </w:r>
    </w:p>
    <w:p w14:paraId="5089549C" w14:textId="71E64E01" w:rsidR="000612F7" w:rsidRPr="002B5671" w:rsidRDefault="000612F7" w:rsidP="000612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i/>
          <w:sz w:val="21"/>
          <w:szCs w:val="21"/>
        </w:rPr>
      </w:pPr>
      <w:r w:rsidRPr="0013566C">
        <w:rPr>
          <w:rFonts w:ascii="Arial" w:hAnsi="Arial" w:cs="Arial"/>
          <w:sz w:val="21"/>
          <w:szCs w:val="21"/>
        </w:rPr>
        <w:t xml:space="preserve">Commanded </w:t>
      </w:r>
      <w:r>
        <w:rPr>
          <w:rFonts w:ascii="Arial" w:hAnsi="Arial" w:cs="Arial"/>
          <w:sz w:val="21"/>
          <w:szCs w:val="21"/>
        </w:rPr>
        <w:t xml:space="preserve">business </w:t>
      </w:r>
      <w:r w:rsidRPr="0013566C">
        <w:rPr>
          <w:rFonts w:ascii="Arial" w:hAnsi="Arial" w:cs="Arial"/>
          <w:sz w:val="21"/>
          <w:szCs w:val="21"/>
        </w:rPr>
        <w:t>developmen</w:t>
      </w:r>
      <w:r>
        <w:rPr>
          <w:rFonts w:ascii="Arial" w:hAnsi="Arial" w:cs="Arial"/>
          <w:sz w:val="21"/>
          <w:szCs w:val="21"/>
        </w:rPr>
        <w:t xml:space="preserve">t and </w:t>
      </w:r>
      <w:r w:rsidR="003336D8">
        <w:rPr>
          <w:rFonts w:ascii="Arial" w:hAnsi="Arial" w:cs="Arial"/>
          <w:sz w:val="21"/>
          <w:szCs w:val="21"/>
        </w:rPr>
        <w:t>drove</w:t>
      </w:r>
      <w:r>
        <w:rPr>
          <w:rFonts w:ascii="Arial" w:hAnsi="Arial" w:cs="Arial"/>
          <w:sz w:val="21"/>
          <w:szCs w:val="21"/>
        </w:rPr>
        <w:t xml:space="preserve"> sales for proprietary vide</w:t>
      </w:r>
      <w:r w:rsidR="003E50F2">
        <w:rPr>
          <w:rFonts w:ascii="Arial" w:hAnsi="Arial" w:cs="Arial"/>
          <w:sz w:val="21"/>
          <w:szCs w:val="21"/>
        </w:rPr>
        <w:t>o compression IP.</w:t>
      </w:r>
    </w:p>
    <w:p w14:paraId="3F7FC7BA" w14:textId="77777777" w:rsidR="000612F7" w:rsidRPr="00984621" w:rsidRDefault="000612F7" w:rsidP="000612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8"/>
          <w:szCs w:val="21"/>
        </w:rPr>
      </w:pPr>
    </w:p>
    <w:p w14:paraId="241E095B" w14:textId="77777777" w:rsidR="00F02CBB" w:rsidRDefault="000612F7" w:rsidP="00F02CBB">
      <w:pPr>
        <w:numPr>
          <w:ilvl w:val="0"/>
          <w:numId w:val="29"/>
        </w:num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Negotiated with Broadcom</w:t>
      </w:r>
      <w:r w:rsidR="00955145">
        <w:rPr>
          <w:rFonts w:ascii="Arial" w:hAnsi="Arial" w:cs="Arial"/>
          <w:sz w:val="21"/>
          <w:szCs w:val="21"/>
        </w:rPr>
        <w:t>, Motorola, Conexant</w:t>
      </w:r>
      <w:r>
        <w:rPr>
          <w:rFonts w:ascii="Arial" w:hAnsi="Arial" w:cs="Arial"/>
          <w:sz w:val="21"/>
          <w:szCs w:val="21"/>
        </w:rPr>
        <w:t xml:space="preserve"> design engineering, marketing, legal and VP-level management to close multiple </w:t>
      </w:r>
      <w:r w:rsidR="00955145">
        <w:rPr>
          <w:rFonts w:ascii="Arial" w:hAnsi="Arial" w:cs="Arial"/>
          <w:sz w:val="21"/>
          <w:szCs w:val="21"/>
        </w:rPr>
        <w:t xml:space="preserve">six- and </w:t>
      </w:r>
      <w:r>
        <w:rPr>
          <w:rFonts w:ascii="Arial" w:hAnsi="Arial" w:cs="Arial"/>
          <w:sz w:val="21"/>
          <w:szCs w:val="21"/>
        </w:rPr>
        <w:t>seven-figure licenses.</w:t>
      </w:r>
    </w:p>
    <w:p w14:paraId="2025D51A" w14:textId="77777777" w:rsidR="00F02CBB" w:rsidRPr="00F02CBB" w:rsidRDefault="00F02CBB" w:rsidP="00F02CBB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ind w:left="360"/>
        <w:jc w:val="center"/>
        <w:rPr>
          <w:rFonts w:ascii="Arial" w:hAnsi="Arial" w:cs="Arial"/>
          <w:sz w:val="21"/>
          <w:szCs w:val="21"/>
        </w:rPr>
      </w:pPr>
      <w:r w:rsidRPr="00F02CBB">
        <w:rPr>
          <w:rFonts w:ascii="Arial" w:hAnsi="Arial" w:cs="Arial"/>
          <w:b/>
          <w:sz w:val="21"/>
          <w:szCs w:val="21"/>
        </w:rPr>
        <w:lastRenderedPageBreak/>
        <w:t xml:space="preserve">KEVIN MICHAEL MURTAUGH </w:t>
      </w:r>
      <w:r w:rsidRPr="00F02CBB">
        <w:rPr>
          <w:rFonts w:ascii="Arial" w:hAnsi="Arial" w:cs="Arial"/>
          <w:sz w:val="21"/>
          <w:szCs w:val="21"/>
        </w:rPr>
        <w:t>• Page 2 •</w:t>
      </w:r>
      <w:r w:rsidRPr="00F02CBB">
        <w:rPr>
          <w:rFonts w:ascii="Arial" w:hAnsi="Arial" w:cs="Arial"/>
          <w:b/>
          <w:sz w:val="21"/>
          <w:szCs w:val="21"/>
        </w:rPr>
        <w:t xml:space="preserve"> </w:t>
      </w:r>
      <w:r w:rsidRPr="00F02CBB">
        <w:rPr>
          <w:rFonts w:ascii="Arial" w:hAnsi="Arial" w:cs="Arial"/>
          <w:sz w:val="21"/>
          <w:szCs w:val="21"/>
        </w:rPr>
        <w:t xml:space="preserve">727.346.8086 • </w:t>
      </w:r>
      <w:hyperlink r:id="rId9" w:history="1">
        <w:r w:rsidRPr="00F02CBB">
          <w:rPr>
            <w:rStyle w:val="Hyperlink"/>
            <w:rFonts w:ascii="Arial" w:hAnsi="Arial" w:cs="Arial"/>
            <w:sz w:val="21"/>
            <w:szCs w:val="21"/>
          </w:rPr>
          <w:t>kmmurtaugh@gmail.com</w:t>
        </w:r>
      </w:hyperlink>
    </w:p>
    <w:p w14:paraId="666D0708" w14:textId="77777777" w:rsidR="00F02CBB" w:rsidRPr="00F02CBB" w:rsidRDefault="00F02CBB" w:rsidP="00F02CBB">
      <w:pPr>
        <w:pStyle w:val="ListParagraph"/>
        <w:pBdr>
          <w:bottom w:val="doub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ind w:left="360"/>
        <w:jc w:val="both"/>
        <w:rPr>
          <w:rFonts w:ascii="Arial" w:hAnsi="Arial" w:cs="Arial"/>
          <w:b/>
          <w:sz w:val="21"/>
          <w:szCs w:val="21"/>
        </w:rPr>
      </w:pPr>
    </w:p>
    <w:p w14:paraId="7FB3ADC5" w14:textId="77777777" w:rsidR="00F02CBB" w:rsidRPr="00F02CBB" w:rsidRDefault="00F02CBB" w:rsidP="00F02C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</w:p>
    <w:p w14:paraId="2B1E660A" w14:textId="77777777" w:rsidR="00837268" w:rsidRPr="0013566C" w:rsidRDefault="00BE77F2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>Regional Sales Manager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32795B" w:rsidRPr="0013566C">
        <w:rPr>
          <w:rFonts w:ascii="Arial" w:hAnsi="Arial" w:cs="Arial"/>
          <w:b/>
          <w:sz w:val="21"/>
          <w:szCs w:val="21"/>
        </w:rPr>
        <w:t>A</w:t>
      </w:r>
      <w:r w:rsidR="001F2FD2">
        <w:rPr>
          <w:rFonts w:ascii="Arial" w:hAnsi="Arial" w:cs="Arial"/>
          <w:b/>
          <w:sz w:val="21"/>
          <w:szCs w:val="21"/>
        </w:rPr>
        <w:t xml:space="preserve">PPLIED MICROCIRCUITS CORP. 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="001F2FD2">
        <w:rPr>
          <w:rFonts w:ascii="Arial" w:hAnsi="Arial" w:cs="Arial"/>
          <w:b/>
          <w:sz w:val="21"/>
          <w:szCs w:val="21"/>
        </w:rPr>
        <w:t xml:space="preserve">   </w:t>
      </w:r>
      <w:r>
        <w:rPr>
          <w:rFonts w:ascii="Arial" w:hAnsi="Arial" w:cs="Arial"/>
          <w:b/>
          <w:sz w:val="21"/>
          <w:szCs w:val="21"/>
        </w:rPr>
        <w:t>S</w:t>
      </w:r>
      <w:r w:rsidR="008D69BC">
        <w:rPr>
          <w:rFonts w:ascii="Arial" w:hAnsi="Arial" w:cs="Arial"/>
          <w:b/>
          <w:sz w:val="21"/>
          <w:szCs w:val="21"/>
        </w:rPr>
        <w:t>ilicon Valley</w:t>
      </w:r>
      <w:r>
        <w:rPr>
          <w:rFonts w:ascii="Arial" w:hAnsi="Arial" w:cs="Arial"/>
          <w:b/>
          <w:sz w:val="21"/>
          <w:szCs w:val="21"/>
        </w:rPr>
        <w:t>, CA • 2007 – 20</w:t>
      </w:r>
      <w:r w:rsidR="00837268" w:rsidRPr="0013566C">
        <w:rPr>
          <w:rFonts w:ascii="Arial" w:hAnsi="Arial" w:cs="Arial"/>
          <w:b/>
          <w:sz w:val="21"/>
          <w:szCs w:val="21"/>
        </w:rPr>
        <w:t>08</w:t>
      </w:r>
    </w:p>
    <w:p w14:paraId="483D50B2" w14:textId="77777777" w:rsidR="003A7440" w:rsidRDefault="006A3077" w:rsidP="003A7440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Motivated</w:t>
      </w:r>
      <w:r w:rsidR="003A7440" w:rsidRPr="0013566C">
        <w:rPr>
          <w:rFonts w:ascii="Arial" w:hAnsi="Arial" w:cs="Arial"/>
          <w:sz w:val="21"/>
          <w:szCs w:val="21"/>
        </w:rPr>
        <w:t xml:space="preserve"> a top-performing</w:t>
      </w:r>
      <w:r>
        <w:rPr>
          <w:rFonts w:ascii="Arial" w:hAnsi="Arial" w:cs="Arial"/>
          <w:sz w:val="21"/>
          <w:szCs w:val="21"/>
        </w:rPr>
        <w:t>, direct &amp; indirect</w:t>
      </w:r>
      <w:r w:rsidR="003A7440" w:rsidRPr="0013566C">
        <w:rPr>
          <w:rFonts w:ascii="Arial" w:hAnsi="Arial" w:cs="Arial"/>
          <w:sz w:val="21"/>
          <w:szCs w:val="21"/>
        </w:rPr>
        <w:t xml:space="preserve"> te</w:t>
      </w:r>
      <w:r w:rsidR="00C20E74">
        <w:rPr>
          <w:rFonts w:ascii="Arial" w:hAnsi="Arial" w:cs="Arial"/>
          <w:sz w:val="21"/>
          <w:szCs w:val="21"/>
        </w:rPr>
        <w:t xml:space="preserve">chnical sales team </w:t>
      </w:r>
      <w:r>
        <w:rPr>
          <w:rFonts w:ascii="Arial" w:hAnsi="Arial" w:cs="Arial"/>
          <w:sz w:val="21"/>
          <w:szCs w:val="21"/>
        </w:rPr>
        <w:t>to maximize</w:t>
      </w:r>
      <w:r w:rsidR="00FD59B2">
        <w:rPr>
          <w:rFonts w:ascii="Arial" w:hAnsi="Arial" w:cs="Arial"/>
          <w:sz w:val="21"/>
          <w:szCs w:val="21"/>
        </w:rPr>
        <w:t xml:space="preserve"> market penetration across</w:t>
      </w:r>
      <w:r w:rsidR="0026187F">
        <w:rPr>
          <w:rFonts w:ascii="Arial" w:hAnsi="Arial" w:cs="Arial"/>
          <w:sz w:val="21"/>
          <w:szCs w:val="21"/>
        </w:rPr>
        <w:t xml:space="preserve"> Silicon Valley</w:t>
      </w:r>
      <w:r w:rsidR="003A7440" w:rsidRPr="0013566C">
        <w:rPr>
          <w:rFonts w:ascii="Arial" w:hAnsi="Arial" w:cs="Arial"/>
          <w:sz w:val="21"/>
          <w:szCs w:val="21"/>
        </w:rPr>
        <w:t xml:space="preserve">. </w:t>
      </w:r>
      <w:r w:rsidR="00A868DC">
        <w:rPr>
          <w:rFonts w:ascii="Arial" w:hAnsi="Arial" w:cs="Arial"/>
          <w:sz w:val="21"/>
          <w:szCs w:val="21"/>
        </w:rPr>
        <w:t xml:space="preserve"> </w:t>
      </w:r>
      <w:r w:rsidR="00AD4A91">
        <w:rPr>
          <w:rFonts w:ascii="Arial" w:hAnsi="Arial" w:cs="Arial"/>
          <w:sz w:val="21"/>
          <w:szCs w:val="21"/>
        </w:rPr>
        <w:t>N</w:t>
      </w:r>
      <w:r w:rsidR="00A868DC">
        <w:rPr>
          <w:rFonts w:ascii="Arial" w:hAnsi="Arial" w:cs="Arial"/>
          <w:sz w:val="21"/>
          <w:szCs w:val="21"/>
        </w:rPr>
        <w:t xml:space="preserve">egotiated contract terms, </w:t>
      </w:r>
      <w:r w:rsidR="0026187F">
        <w:rPr>
          <w:rFonts w:ascii="Arial" w:hAnsi="Arial" w:cs="Arial"/>
          <w:sz w:val="21"/>
          <w:szCs w:val="21"/>
        </w:rPr>
        <w:t>generated</w:t>
      </w:r>
      <w:r w:rsidR="003A7440" w:rsidRPr="0013566C">
        <w:rPr>
          <w:rFonts w:ascii="Arial" w:hAnsi="Arial" w:cs="Arial"/>
          <w:sz w:val="21"/>
          <w:szCs w:val="21"/>
        </w:rPr>
        <w:t xml:space="preserve"> </w:t>
      </w:r>
      <w:r w:rsidR="0026187F">
        <w:rPr>
          <w:rFonts w:ascii="Arial" w:hAnsi="Arial" w:cs="Arial"/>
          <w:sz w:val="21"/>
          <w:szCs w:val="21"/>
        </w:rPr>
        <w:t>sales forecasts</w:t>
      </w:r>
      <w:r w:rsidR="003A7440" w:rsidRPr="0013566C">
        <w:rPr>
          <w:rFonts w:ascii="Arial" w:hAnsi="Arial" w:cs="Arial"/>
          <w:sz w:val="21"/>
          <w:szCs w:val="21"/>
        </w:rPr>
        <w:t xml:space="preserve"> and</w:t>
      </w:r>
      <w:r w:rsidR="0026187F">
        <w:rPr>
          <w:rFonts w:ascii="Arial" w:hAnsi="Arial" w:cs="Arial"/>
          <w:sz w:val="21"/>
          <w:szCs w:val="21"/>
        </w:rPr>
        <w:t xml:space="preserve"> design win reports</w:t>
      </w:r>
      <w:r w:rsidR="00911F27">
        <w:rPr>
          <w:rFonts w:ascii="Arial" w:hAnsi="Arial" w:cs="Arial"/>
          <w:sz w:val="21"/>
          <w:szCs w:val="21"/>
        </w:rPr>
        <w:t>.</w:t>
      </w:r>
    </w:p>
    <w:p w14:paraId="734D85F1" w14:textId="77777777" w:rsidR="00F226B2" w:rsidRPr="00984621" w:rsidRDefault="00F226B2" w:rsidP="003A7440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8"/>
          <w:szCs w:val="21"/>
        </w:rPr>
      </w:pPr>
    </w:p>
    <w:p w14:paraId="0018611F" w14:textId="77777777" w:rsidR="00AD4A91" w:rsidRPr="00DE5BA8" w:rsidRDefault="00AD4A91" w:rsidP="00AD4A91">
      <w:pPr>
        <w:numPr>
          <w:ilvl w:val="0"/>
          <w:numId w:val="31"/>
        </w:numPr>
        <w:tabs>
          <w:tab w:val="left" w:pos="36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Solved a major Juni</w:t>
      </w:r>
      <w:r w:rsidR="00911F27">
        <w:rPr>
          <w:rFonts w:ascii="Arial" w:hAnsi="Arial" w:cs="Arial"/>
          <w:sz w:val="21"/>
          <w:szCs w:val="21"/>
        </w:rPr>
        <w:t xml:space="preserve">per Networks QA issue by </w:t>
      </w:r>
      <w:r w:rsidR="002723AB">
        <w:rPr>
          <w:rFonts w:ascii="Arial" w:hAnsi="Arial" w:cs="Arial"/>
          <w:sz w:val="21"/>
          <w:szCs w:val="21"/>
        </w:rPr>
        <w:t>re-</w:t>
      </w:r>
      <w:r w:rsidR="00284678">
        <w:rPr>
          <w:rFonts w:ascii="Arial" w:hAnsi="Arial" w:cs="Arial"/>
          <w:sz w:val="21"/>
          <w:szCs w:val="21"/>
        </w:rPr>
        <w:t>negotiating</w:t>
      </w:r>
      <w:r w:rsidR="009842E5">
        <w:rPr>
          <w:rFonts w:ascii="Arial" w:hAnsi="Arial" w:cs="Arial"/>
          <w:sz w:val="21"/>
          <w:szCs w:val="21"/>
        </w:rPr>
        <w:t xml:space="preserve"> board-level spec</w:t>
      </w:r>
      <w:r w:rsidR="00284678">
        <w:rPr>
          <w:rFonts w:ascii="Arial" w:hAnsi="Arial" w:cs="Arial"/>
          <w:sz w:val="21"/>
          <w:szCs w:val="21"/>
        </w:rPr>
        <w:t xml:space="preserve"> changes</w:t>
      </w:r>
      <w:r w:rsidR="000612F7">
        <w:rPr>
          <w:rFonts w:ascii="Arial" w:hAnsi="Arial" w:cs="Arial"/>
          <w:sz w:val="21"/>
          <w:szCs w:val="21"/>
        </w:rPr>
        <w:t>.</w:t>
      </w:r>
    </w:p>
    <w:p w14:paraId="42528B66" w14:textId="77777777" w:rsidR="0099757E" w:rsidRPr="0013566C" w:rsidRDefault="00781E49" w:rsidP="0099757E">
      <w:pPr>
        <w:numPr>
          <w:ilvl w:val="0"/>
          <w:numId w:val="31"/>
        </w:numPr>
        <w:tabs>
          <w:tab w:val="left" w:pos="36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Re-invented marketing collateral which in</w:t>
      </w:r>
      <w:r w:rsidR="000B74BC">
        <w:rPr>
          <w:rFonts w:ascii="Arial" w:hAnsi="Arial" w:cs="Arial"/>
          <w:sz w:val="21"/>
          <w:szCs w:val="21"/>
        </w:rPr>
        <w:t>creased PowerPC</w:t>
      </w:r>
      <w:r w:rsidR="0099757E" w:rsidRPr="0013566C">
        <w:rPr>
          <w:rFonts w:ascii="Arial" w:hAnsi="Arial" w:cs="Arial"/>
          <w:sz w:val="21"/>
          <w:szCs w:val="21"/>
        </w:rPr>
        <w:t xml:space="preserve"> </w:t>
      </w:r>
      <w:r w:rsidR="000B74BC">
        <w:rPr>
          <w:rFonts w:ascii="Arial" w:hAnsi="Arial" w:cs="Arial"/>
          <w:sz w:val="21"/>
          <w:szCs w:val="21"/>
        </w:rPr>
        <w:t>sales pipeline</w:t>
      </w:r>
      <w:r w:rsidR="0016426F">
        <w:rPr>
          <w:rFonts w:ascii="Arial" w:hAnsi="Arial" w:cs="Arial"/>
          <w:sz w:val="21"/>
          <w:szCs w:val="21"/>
        </w:rPr>
        <w:t xml:space="preserve"> by </w:t>
      </w:r>
      <w:r w:rsidR="00284678">
        <w:rPr>
          <w:rFonts w:ascii="Arial" w:hAnsi="Arial" w:cs="Arial"/>
          <w:sz w:val="21"/>
          <w:szCs w:val="21"/>
        </w:rPr>
        <w:t>$5M</w:t>
      </w:r>
      <w:r w:rsidR="0016426F">
        <w:rPr>
          <w:rFonts w:ascii="Arial" w:hAnsi="Arial" w:cs="Arial"/>
          <w:sz w:val="21"/>
          <w:szCs w:val="21"/>
        </w:rPr>
        <w:t>+</w:t>
      </w:r>
      <w:r>
        <w:rPr>
          <w:rFonts w:ascii="Arial" w:hAnsi="Arial" w:cs="Arial"/>
          <w:sz w:val="21"/>
          <w:szCs w:val="21"/>
        </w:rPr>
        <w:t xml:space="preserve"> in 180 days</w:t>
      </w:r>
      <w:r w:rsidR="00B07C6E">
        <w:rPr>
          <w:rFonts w:ascii="Arial" w:hAnsi="Arial" w:cs="Arial"/>
          <w:sz w:val="21"/>
          <w:szCs w:val="21"/>
        </w:rPr>
        <w:t>.</w:t>
      </w:r>
    </w:p>
    <w:p w14:paraId="73BA972D" w14:textId="77777777" w:rsidR="0025529D" w:rsidRPr="0025529D" w:rsidRDefault="0025529D" w:rsidP="0025529D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4"/>
          <w:szCs w:val="21"/>
        </w:rPr>
      </w:pPr>
    </w:p>
    <w:p w14:paraId="58469FFE" w14:textId="77777777" w:rsidR="00837268" w:rsidRPr="00BE77F2" w:rsidRDefault="00BE77F2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>Director, Sales &amp; Marketing</w:t>
      </w:r>
      <w:r>
        <w:rPr>
          <w:rFonts w:ascii="Arial" w:hAnsi="Arial" w:cs="Arial"/>
          <w:b/>
          <w:sz w:val="21"/>
          <w:szCs w:val="21"/>
        </w:rPr>
        <w:t>,</w:t>
      </w:r>
      <w:r w:rsidRPr="0013566C">
        <w:rPr>
          <w:rFonts w:ascii="Arial" w:hAnsi="Arial" w:cs="Arial"/>
          <w:sz w:val="21"/>
          <w:szCs w:val="21"/>
        </w:rPr>
        <w:t xml:space="preserve"> </w:t>
      </w:r>
      <w:r w:rsidR="00837268" w:rsidRPr="0013566C">
        <w:rPr>
          <w:rFonts w:ascii="Arial" w:hAnsi="Arial" w:cs="Arial"/>
          <w:b/>
          <w:sz w:val="21"/>
          <w:szCs w:val="21"/>
        </w:rPr>
        <w:t>QUADRANT</w:t>
      </w:r>
      <w:r w:rsidR="004671DB" w:rsidRPr="0013566C">
        <w:rPr>
          <w:rFonts w:ascii="Arial" w:hAnsi="Arial" w:cs="Arial"/>
          <w:b/>
          <w:sz w:val="21"/>
          <w:szCs w:val="21"/>
        </w:rPr>
        <w:t xml:space="preserve"> CORPORATION</w:t>
      </w:r>
      <w:r w:rsidR="001F2FD2">
        <w:rPr>
          <w:rFonts w:ascii="Arial" w:hAnsi="Arial" w:cs="Arial"/>
          <w:b/>
          <w:sz w:val="21"/>
          <w:szCs w:val="21"/>
        </w:rPr>
        <w:t xml:space="preserve">      </w:t>
      </w:r>
      <w:r w:rsidR="00837268" w:rsidRPr="0013566C">
        <w:rPr>
          <w:rFonts w:ascii="Arial" w:hAnsi="Arial" w:cs="Arial"/>
          <w:b/>
          <w:sz w:val="21"/>
          <w:szCs w:val="21"/>
        </w:rPr>
        <w:t xml:space="preserve"> </w:t>
      </w:r>
      <w:r w:rsidR="008D69BC">
        <w:rPr>
          <w:rFonts w:ascii="Arial" w:hAnsi="Arial" w:cs="Arial"/>
          <w:b/>
          <w:sz w:val="21"/>
          <w:szCs w:val="21"/>
        </w:rPr>
        <w:t xml:space="preserve">  Silicon Valley, CA</w:t>
      </w:r>
      <w:r w:rsidR="00837268" w:rsidRPr="0013566C">
        <w:rPr>
          <w:rFonts w:ascii="Arial" w:hAnsi="Arial" w:cs="Arial"/>
          <w:b/>
          <w:sz w:val="21"/>
          <w:szCs w:val="21"/>
        </w:rPr>
        <w:t xml:space="preserve"> • 200</w:t>
      </w:r>
      <w:r w:rsidR="0032795B" w:rsidRPr="0013566C">
        <w:rPr>
          <w:rFonts w:ascii="Arial" w:hAnsi="Arial" w:cs="Arial"/>
          <w:b/>
          <w:sz w:val="21"/>
          <w:szCs w:val="21"/>
        </w:rPr>
        <w:t>1</w:t>
      </w:r>
      <w:r w:rsidR="00837268" w:rsidRPr="0013566C">
        <w:rPr>
          <w:rFonts w:ascii="Arial" w:hAnsi="Arial" w:cs="Arial"/>
          <w:b/>
          <w:sz w:val="21"/>
          <w:szCs w:val="21"/>
        </w:rPr>
        <w:t xml:space="preserve"> – 2005</w:t>
      </w:r>
    </w:p>
    <w:p w14:paraId="2874BCD9" w14:textId="77777777" w:rsidR="005F22E0" w:rsidRDefault="00BE77F2" w:rsidP="00BE77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Managed </w:t>
      </w:r>
      <w:r w:rsidR="008A6D8C">
        <w:rPr>
          <w:rFonts w:ascii="Arial" w:hAnsi="Arial" w:cs="Arial"/>
          <w:sz w:val="21"/>
          <w:szCs w:val="21"/>
        </w:rPr>
        <w:t xml:space="preserve">multiple business ventures, highlighted by global partner </w:t>
      </w:r>
      <w:r w:rsidR="004671DB" w:rsidRPr="0013566C">
        <w:rPr>
          <w:rFonts w:ascii="Arial" w:hAnsi="Arial" w:cs="Arial"/>
          <w:sz w:val="21"/>
          <w:szCs w:val="21"/>
        </w:rPr>
        <w:t>Micron Technologies</w:t>
      </w:r>
      <w:r w:rsidR="008A6D8C">
        <w:rPr>
          <w:rFonts w:ascii="Arial" w:hAnsi="Arial" w:cs="Arial"/>
          <w:sz w:val="21"/>
          <w:szCs w:val="21"/>
        </w:rPr>
        <w:t xml:space="preserve"> with special emphasis on</w:t>
      </w:r>
      <w:r w:rsidR="00284678">
        <w:rPr>
          <w:rFonts w:ascii="Arial" w:hAnsi="Arial" w:cs="Arial"/>
          <w:sz w:val="21"/>
          <w:szCs w:val="21"/>
        </w:rPr>
        <w:t xml:space="preserve"> China</w:t>
      </w:r>
      <w:r w:rsidR="008A6D8C">
        <w:rPr>
          <w:rFonts w:ascii="Arial" w:hAnsi="Arial" w:cs="Arial"/>
          <w:sz w:val="21"/>
          <w:szCs w:val="21"/>
        </w:rPr>
        <w:t xml:space="preserve"> and</w:t>
      </w:r>
      <w:r w:rsidR="00284678">
        <w:rPr>
          <w:rFonts w:ascii="Arial" w:hAnsi="Arial" w:cs="Arial"/>
          <w:sz w:val="21"/>
          <w:szCs w:val="21"/>
        </w:rPr>
        <w:t xml:space="preserve"> $9</w:t>
      </w:r>
      <w:r w:rsidR="00F61B44">
        <w:rPr>
          <w:rFonts w:ascii="Arial" w:hAnsi="Arial" w:cs="Arial"/>
          <w:sz w:val="21"/>
          <w:szCs w:val="21"/>
        </w:rPr>
        <w:t>0M</w:t>
      </w:r>
      <w:r w:rsidR="00193CEC">
        <w:rPr>
          <w:rFonts w:ascii="Arial" w:hAnsi="Arial" w:cs="Arial"/>
          <w:sz w:val="21"/>
          <w:szCs w:val="21"/>
        </w:rPr>
        <w:t>+</w:t>
      </w:r>
      <w:r w:rsidR="002559D2" w:rsidRPr="0013566C">
        <w:rPr>
          <w:rFonts w:ascii="Arial" w:hAnsi="Arial" w:cs="Arial"/>
          <w:sz w:val="21"/>
          <w:szCs w:val="21"/>
        </w:rPr>
        <w:t xml:space="preserve"> annual revenue.</w:t>
      </w:r>
      <w:r>
        <w:rPr>
          <w:rFonts w:ascii="Arial" w:hAnsi="Arial" w:cs="Arial"/>
          <w:sz w:val="21"/>
          <w:szCs w:val="21"/>
        </w:rPr>
        <w:t xml:space="preserve">  Collaborated with Micron </w:t>
      </w:r>
      <w:r w:rsidR="00F31413" w:rsidRPr="0013566C">
        <w:rPr>
          <w:rFonts w:ascii="Arial" w:hAnsi="Arial" w:cs="Arial"/>
          <w:sz w:val="21"/>
          <w:szCs w:val="21"/>
        </w:rPr>
        <w:t>t</w:t>
      </w:r>
      <w:r w:rsidR="0015123E">
        <w:rPr>
          <w:rFonts w:ascii="Arial" w:hAnsi="Arial" w:cs="Arial"/>
          <w:sz w:val="21"/>
          <w:szCs w:val="21"/>
        </w:rPr>
        <w:t xml:space="preserve">o generate </w:t>
      </w:r>
      <w:r w:rsidR="008A6D8C">
        <w:rPr>
          <w:rFonts w:ascii="Arial" w:hAnsi="Arial" w:cs="Arial"/>
          <w:sz w:val="21"/>
          <w:szCs w:val="21"/>
        </w:rPr>
        <w:t xml:space="preserve">market </w:t>
      </w:r>
      <w:r w:rsidR="0015123E">
        <w:rPr>
          <w:rFonts w:ascii="Arial" w:hAnsi="Arial" w:cs="Arial"/>
          <w:sz w:val="21"/>
          <w:szCs w:val="21"/>
        </w:rPr>
        <w:t>strategies</w:t>
      </w:r>
      <w:r w:rsidR="005027B6">
        <w:rPr>
          <w:rFonts w:ascii="Arial" w:hAnsi="Arial" w:cs="Arial"/>
          <w:sz w:val="21"/>
          <w:szCs w:val="21"/>
        </w:rPr>
        <w:t xml:space="preserve"> and goals.</w:t>
      </w:r>
    </w:p>
    <w:p w14:paraId="217DA80D" w14:textId="77777777" w:rsidR="00F226B2" w:rsidRPr="00984621" w:rsidRDefault="00F226B2" w:rsidP="00BE77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8"/>
          <w:szCs w:val="21"/>
        </w:rPr>
      </w:pPr>
    </w:p>
    <w:p w14:paraId="6CA4BEAE" w14:textId="77777777" w:rsidR="00BE77F2" w:rsidRPr="00955145" w:rsidRDefault="00BE77F2" w:rsidP="00955145">
      <w:pPr>
        <w:numPr>
          <w:ilvl w:val="0"/>
          <w:numId w:val="32"/>
        </w:numPr>
        <w:tabs>
          <w:tab w:val="left" w:pos="360"/>
          <w:tab w:val="left" w:pos="1080"/>
          <w:tab w:val="left" w:pos="1440"/>
          <w:tab w:val="left" w:pos="1800"/>
          <w:tab w:val="right" w:pos="9360"/>
        </w:tabs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Designed business plan and negotiated wafer price, yield and NRE culminating in $6M contract to build customer NAND controller IC.</w:t>
      </w:r>
    </w:p>
    <w:p w14:paraId="07340FC0" w14:textId="77777777" w:rsidR="00BE77F2" w:rsidRDefault="00BE77F2" w:rsidP="00570847">
      <w:pPr>
        <w:numPr>
          <w:ilvl w:val="0"/>
          <w:numId w:val="32"/>
        </w:numPr>
        <w:tabs>
          <w:tab w:val="left" w:pos="360"/>
          <w:tab w:val="left" w:pos="1080"/>
          <w:tab w:val="left" w:pos="1440"/>
          <w:tab w:val="left" w:pos="1800"/>
          <w:tab w:val="right" w:pos="9360"/>
        </w:tabs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Closed $1</w:t>
      </w:r>
      <w:r w:rsidR="00D336AB">
        <w:rPr>
          <w:rFonts w:ascii="Arial" w:hAnsi="Arial" w:cs="Arial"/>
          <w:sz w:val="21"/>
          <w:szCs w:val="21"/>
        </w:rPr>
        <w:t>60K+</w:t>
      </w:r>
      <w:r>
        <w:rPr>
          <w:rFonts w:ascii="Arial" w:hAnsi="Arial" w:cs="Arial"/>
          <w:sz w:val="21"/>
          <w:szCs w:val="21"/>
        </w:rPr>
        <w:t xml:space="preserve"> contract with Microchip t</w:t>
      </w:r>
      <w:r w:rsidR="000323A7">
        <w:rPr>
          <w:rFonts w:ascii="Arial" w:hAnsi="Arial" w:cs="Arial"/>
          <w:sz w:val="21"/>
          <w:szCs w:val="21"/>
        </w:rPr>
        <w:t>o integrate 10/100 PHY into microcontroller SoC /ASSP.</w:t>
      </w:r>
    </w:p>
    <w:p w14:paraId="734CFA02" w14:textId="77777777" w:rsidR="002B5671" w:rsidRDefault="002B5671" w:rsidP="002B5671">
      <w:pPr>
        <w:tabs>
          <w:tab w:val="left" w:pos="36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6B2026F2" w14:textId="77777777" w:rsidR="002B5671" w:rsidRPr="0013566C" w:rsidRDefault="002B5671" w:rsidP="002B5671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Core Account Manager, </w:t>
      </w:r>
      <w:r w:rsidRPr="0013566C">
        <w:rPr>
          <w:rFonts w:ascii="Arial" w:hAnsi="Arial" w:cs="Arial"/>
          <w:b/>
          <w:sz w:val="21"/>
          <w:szCs w:val="21"/>
        </w:rPr>
        <w:t xml:space="preserve">BAE </w:t>
      </w:r>
      <w:r w:rsidR="00494AE1">
        <w:rPr>
          <w:rFonts w:ascii="Arial" w:hAnsi="Arial" w:cs="Arial"/>
          <w:b/>
          <w:sz w:val="21"/>
          <w:szCs w:val="21"/>
        </w:rPr>
        <w:t xml:space="preserve">SALES  </w:t>
      </w:r>
      <w:r w:rsidR="00494AE1" w:rsidRPr="0013566C">
        <w:rPr>
          <w:rFonts w:ascii="Arial" w:hAnsi="Arial" w:cs="Arial"/>
          <w:b/>
          <w:sz w:val="21"/>
          <w:szCs w:val="21"/>
        </w:rPr>
        <w:t xml:space="preserve"> </w:t>
      </w:r>
      <w:r w:rsidR="00494AE1">
        <w:rPr>
          <w:rFonts w:ascii="Arial" w:hAnsi="Arial" w:cs="Arial"/>
          <w:b/>
          <w:sz w:val="21"/>
          <w:szCs w:val="21"/>
        </w:rPr>
        <w:t xml:space="preserve"> </w:t>
      </w:r>
      <w:r w:rsidR="001F2FD2">
        <w:rPr>
          <w:rFonts w:ascii="Arial" w:hAnsi="Arial" w:cs="Arial"/>
          <w:b/>
          <w:sz w:val="21"/>
          <w:szCs w:val="21"/>
        </w:rPr>
        <w:t xml:space="preserve">                                   </w:t>
      </w:r>
      <w:r w:rsidR="008D69BC">
        <w:rPr>
          <w:rFonts w:ascii="Arial" w:hAnsi="Arial" w:cs="Arial"/>
          <w:b/>
          <w:sz w:val="21"/>
          <w:szCs w:val="21"/>
        </w:rPr>
        <w:t xml:space="preserve">    </w:t>
      </w:r>
      <w:r w:rsidR="001F2FD2">
        <w:rPr>
          <w:rFonts w:ascii="Arial" w:hAnsi="Arial" w:cs="Arial"/>
          <w:b/>
          <w:sz w:val="21"/>
          <w:szCs w:val="21"/>
        </w:rPr>
        <w:t xml:space="preserve"> </w:t>
      </w:r>
      <w:r w:rsidRPr="0013566C">
        <w:rPr>
          <w:rFonts w:ascii="Arial" w:hAnsi="Arial" w:cs="Arial"/>
          <w:b/>
          <w:sz w:val="21"/>
          <w:szCs w:val="21"/>
        </w:rPr>
        <w:t>S</w:t>
      </w:r>
      <w:r w:rsidR="008D69BC">
        <w:rPr>
          <w:rFonts w:ascii="Arial" w:hAnsi="Arial" w:cs="Arial"/>
          <w:b/>
          <w:sz w:val="21"/>
          <w:szCs w:val="21"/>
        </w:rPr>
        <w:t>ilicon Valley, CA</w:t>
      </w:r>
      <w:r w:rsidRPr="0013566C">
        <w:rPr>
          <w:rFonts w:ascii="Arial" w:hAnsi="Arial" w:cs="Arial"/>
          <w:b/>
          <w:sz w:val="21"/>
          <w:szCs w:val="21"/>
        </w:rPr>
        <w:t xml:space="preserve"> • 1999 – 2001</w:t>
      </w:r>
    </w:p>
    <w:p w14:paraId="4B82F472" w14:textId="77777777" w:rsidR="002B5671" w:rsidRDefault="002B5671" w:rsidP="002B5671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Grew sales </w:t>
      </w:r>
      <w:r w:rsidR="008A6D8C">
        <w:rPr>
          <w:rFonts w:ascii="Arial" w:hAnsi="Arial" w:cs="Arial"/>
          <w:sz w:val="21"/>
          <w:szCs w:val="21"/>
        </w:rPr>
        <w:t>across</w:t>
      </w:r>
      <w:r>
        <w:rPr>
          <w:rFonts w:ascii="Arial" w:hAnsi="Arial" w:cs="Arial"/>
          <w:sz w:val="21"/>
          <w:szCs w:val="21"/>
        </w:rPr>
        <w:t xml:space="preserve"> 600+ assigned Silicon Valley customer</w:t>
      </w:r>
      <w:r w:rsidRPr="0013566C">
        <w:rPr>
          <w:rFonts w:ascii="Arial" w:hAnsi="Arial" w:cs="Arial"/>
          <w:sz w:val="21"/>
          <w:szCs w:val="21"/>
        </w:rPr>
        <w:t>s</w:t>
      </w:r>
      <w:r w:rsidR="00781E49">
        <w:rPr>
          <w:rFonts w:ascii="Arial" w:hAnsi="Arial" w:cs="Arial"/>
          <w:sz w:val="21"/>
          <w:szCs w:val="21"/>
        </w:rPr>
        <w:t>.  Worked</w:t>
      </w:r>
      <w:r>
        <w:rPr>
          <w:rFonts w:ascii="Arial" w:hAnsi="Arial" w:cs="Arial"/>
          <w:sz w:val="21"/>
          <w:szCs w:val="21"/>
        </w:rPr>
        <w:t xml:space="preserve"> with system architects, engineers and procurement teams </w:t>
      </w:r>
      <w:r w:rsidR="00781E49">
        <w:rPr>
          <w:rFonts w:ascii="Arial" w:hAnsi="Arial" w:cs="Arial"/>
          <w:sz w:val="21"/>
          <w:szCs w:val="21"/>
        </w:rPr>
        <w:t xml:space="preserve">to generate 100s of </w:t>
      </w:r>
      <w:r>
        <w:rPr>
          <w:rFonts w:ascii="Arial" w:hAnsi="Arial" w:cs="Arial"/>
          <w:sz w:val="21"/>
          <w:szCs w:val="21"/>
        </w:rPr>
        <w:t>new designs wins.</w:t>
      </w:r>
    </w:p>
    <w:p w14:paraId="79E88DDB" w14:textId="77777777" w:rsidR="002B5671" w:rsidRPr="00984621" w:rsidRDefault="002B5671" w:rsidP="002B5671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8"/>
          <w:szCs w:val="21"/>
        </w:rPr>
      </w:pPr>
    </w:p>
    <w:p w14:paraId="6996FF98" w14:textId="77777777" w:rsidR="002B5671" w:rsidRPr="00955145" w:rsidRDefault="009F1976" w:rsidP="00955145">
      <w:pPr>
        <w:numPr>
          <w:ilvl w:val="0"/>
          <w:numId w:val="33"/>
        </w:numPr>
        <w:tabs>
          <w:tab w:val="left" w:pos="36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Captured</w:t>
      </w:r>
      <w:r w:rsidR="002B5671">
        <w:rPr>
          <w:rFonts w:ascii="Arial" w:hAnsi="Arial" w:cs="Arial"/>
          <w:sz w:val="21"/>
          <w:szCs w:val="21"/>
        </w:rPr>
        <w:t xml:space="preserve"> video-, power- and memory-architecture design wins with</w:t>
      </w:r>
      <w:r w:rsidR="002B5671" w:rsidRPr="0013566C">
        <w:rPr>
          <w:rFonts w:ascii="Arial" w:hAnsi="Arial" w:cs="Arial"/>
          <w:sz w:val="21"/>
          <w:szCs w:val="21"/>
        </w:rPr>
        <w:t xml:space="preserve"> </w:t>
      </w:r>
      <w:r w:rsidR="002B5671">
        <w:rPr>
          <w:rFonts w:ascii="Arial" w:hAnsi="Arial" w:cs="Arial"/>
          <w:sz w:val="21"/>
          <w:szCs w:val="21"/>
        </w:rPr>
        <w:t xml:space="preserve">TiVo, WebTV and ReplayTV </w:t>
      </w:r>
      <w:r w:rsidR="002B5671" w:rsidRPr="0013566C">
        <w:rPr>
          <w:rFonts w:ascii="Arial" w:hAnsi="Arial" w:cs="Arial"/>
          <w:sz w:val="21"/>
          <w:szCs w:val="21"/>
        </w:rPr>
        <w:t xml:space="preserve">DVRs yielding more than $20M in combined sales.  </w:t>
      </w:r>
    </w:p>
    <w:p w14:paraId="60D85FEE" w14:textId="77777777" w:rsidR="00714F9E" w:rsidRPr="00714F9E" w:rsidRDefault="002B5671" w:rsidP="00714F9E">
      <w:pPr>
        <w:numPr>
          <w:ilvl w:val="0"/>
          <w:numId w:val="33"/>
        </w:numPr>
        <w:tabs>
          <w:tab w:val="left" w:pos="36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F226B2">
        <w:rPr>
          <w:rFonts w:ascii="Arial" w:hAnsi="Arial" w:cs="Arial"/>
          <w:sz w:val="21"/>
          <w:szCs w:val="21"/>
        </w:rPr>
        <w:t xml:space="preserve">Cultivated Brocade Networks from </w:t>
      </w:r>
      <w:r w:rsidR="00781E49">
        <w:rPr>
          <w:rFonts w:ascii="Arial" w:hAnsi="Arial" w:cs="Arial"/>
          <w:sz w:val="21"/>
          <w:szCs w:val="21"/>
        </w:rPr>
        <w:t>cold calls</w:t>
      </w:r>
      <w:r w:rsidRPr="00F226B2">
        <w:rPr>
          <w:rFonts w:ascii="Arial" w:hAnsi="Arial" w:cs="Arial"/>
          <w:sz w:val="21"/>
          <w:szCs w:val="21"/>
        </w:rPr>
        <w:t xml:space="preserve"> to a $10M customer within 18 months. </w:t>
      </w:r>
    </w:p>
    <w:p w14:paraId="67E51502" w14:textId="77777777" w:rsidR="0015123E" w:rsidRDefault="0015123E" w:rsidP="005108E0">
      <w:pPr>
        <w:tabs>
          <w:tab w:val="left" w:pos="360"/>
          <w:tab w:val="left" w:pos="1080"/>
          <w:tab w:val="left" w:pos="1440"/>
          <w:tab w:val="left" w:pos="1800"/>
          <w:tab w:val="right" w:pos="9360"/>
        </w:tabs>
        <w:ind w:left="360"/>
        <w:jc w:val="both"/>
        <w:rPr>
          <w:rFonts w:ascii="Arial" w:hAnsi="Arial" w:cs="Arial"/>
          <w:sz w:val="21"/>
          <w:szCs w:val="21"/>
        </w:rPr>
      </w:pPr>
    </w:p>
    <w:p w14:paraId="5A63EEFA" w14:textId="77777777" w:rsidR="00714F9E" w:rsidRDefault="00714F9E" w:rsidP="005108E0">
      <w:pPr>
        <w:tabs>
          <w:tab w:val="left" w:pos="360"/>
          <w:tab w:val="left" w:pos="1080"/>
          <w:tab w:val="left" w:pos="1440"/>
          <w:tab w:val="left" w:pos="1800"/>
          <w:tab w:val="right" w:pos="9360"/>
        </w:tabs>
        <w:ind w:left="360"/>
        <w:jc w:val="both"/>
        <w:rPr>
          <w:rFonts w:ascii="Arial" w:hAnsi="Arial" w:cs="Arial"/>
          <w:sz w:val="21"/>
          <w:szCs w:val="21"/>
        </w:rPr>
      </w:pPr>
    </w:p>
    <w:p w14:paraId="46D3D352" w14:textId="77777777" w:rsidR="0032795B" w:rsidRPr="0013566C" w:rsidRDefault="0032795B" w:rsidP="0032795B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>EARLY CAREER HIGHLIGHTS</w:t>
      </w:r>
    </w:p>
    <w:p w14:paraId="475EDD36" w14:textId="77777777" w:rsidR="0032795B" w:rsidRPr="0013566C" w:rsidRDefault="00F226B2" w:rsidP="0032795B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 xml:space="preserve">More </w:t>
      </w:r>
      <w:r w:rsidR="00F31413" w:rsidRPr="0013566C">
        <w:rPr>
          <w:rFonts w:ascii="Arial" w:hAnsi="Arial" w:cs="Arial"/>
          <w:i/>
          <w:sz w:val="21"/>
          <w:szCs w:val="21"/>
        </w:rPr>
        <w:t>Details upon request</w:t>
      </w:r>
    </w:p>
    <w:p w14:paraId="1D593417" w14:textId="77777777" w:rsidR="0032795B" w:rsidRPr="0013566C" w:rsidRDefault="0032795B" w:rsidP="0032795B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</w:p>
    <w:p w14:paraId="0230172C" w14:textId="77777777" w:rsidR="00EA0370" w:rsidRDefault="00837268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>SMART MODULAR</w:t>
      </w:r>
      <w:r w:rsidR="006D5E21">
        <w:rPr>
          <w:rFonts w:ascii="Arial" w:hAnsi="Arial" w:cs="Arial"/>
          <w:b/>
          <w:sz w:val="21"/>
          <w:szCs w:val="21"/>
        </w:rPr>
        <w:t xml:space="preserve"> TECHNOLOGIES</w:t>
      </w:r>
      <w:r w:rsidRPr="0013566C">
        <w:rPr>
          <w:rFonts w:ascii="Arial" w:hAnsi="Arial" w:cs="Arial"/>
          <w:sz w:val="21"/>
          <w:szCs w:val="21"/>
        </w:rPr>
        <w:t xml:space="preserve">, </w:t>
      </w:r>
      <w:r w:rsidR="008D69BC">
        <w:rPr>
          <w:rFonts w:ascii="Arial" w:hAnsi="Arial" w:cs="Arial"/>
          <w:b/>
          <w:sz w:val="21"/>
          <w:szCs w:val="21"/>
        </w:rPr>
        <w:t>Tampa Bay</w:t>
      </w:r>
      <w:r w:rsidRPr="0013566C">
        <w:rPr>
          <w:rFonts w:ascii="Arial" w:hAnsi="Arial" w:cs="Arial"/>
          <w:b/>
          <w:sz w:val="21"/>
          <w:szCs w:val="21"/>
        </w:rPr>
        <w:t xml:space="preserve">, Florida </w:t>
      </w:r>
      <w:r w:rsidR="0013566C" w:rsidRPr="00EA0370">
        <w:rPr>
          <w:rFonts w:ascii="Arial" w:hAnsi="Arial" w:cs="Arial"/>
          <w:sz w:val="21"/>
          <w:szCs w:val="21"/>
        </w:rPr>
        <w:t>–</w:t>
      </w:r>
      <w:r w:rsidR="00F31413" w:rsidRPr="00EA0370">
        <w:rPr>
          <w:rFonts w:ascii="Arial" w:hAnsi="Arial" w:cs="Arial"/>
          <w:sz w:val="21"/>
          <w:szCs w:val="21"/>
        </w:rPr>
        <w:t xml:space="preserve"> </w:t>
      </w:r>
      <w:r w:rsidR="008D69BC">
        <w:rPr>
          <w:rFonts w:ascii="Arial" w:hAnsi="Arial" w:cs="Arial"/>
          <w:b/>
          <w:sz w:val="21"/>
          <w:szCs w:val="21"/>
        </w:rPr>
        <w:t>SE R</w:t>
      </w:r>
      <w:r w:rsidR="002A14C5" w:rsidRPr="00EA0370">
        <w:rPr>
          <w:rFonts w:ascii="Arial" w:hAnsi="Arial" w:cs="Arial"/>
          <w:b/>
          <w:sz w:val="21"/>
          <w:szCs w:val="21"/>
        </w:rPr>
        <w:t>egional Sales Manager</w:t>
      </w:r>
      <w:r w:rsidR="00EA0370">
        <w:rPr>
          <w:rFonts w:ascii="Arial" w:hAnsi="Arial" w:cs="Arial"/>
          <w:b/>
          <w:sz w:val="21"/>
          <w:szCs w:val="21"/>
        </w:rPr>
        <w:t xml:space="preserve"> </w:t>
      </w:r>
    </w:p>
    <w:p w14:paraId="09F5AB09" w14:textId="77777777" w:rsidR="00A3678F" w:rsidRPr="00955145" w:rsidRDefault="00EA0370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-</w:t>
      </w:r>
      <w:r w:rsidR="002035C7">
        <w:rPr>
          <w:rFonts w:ascii="Arial" w:hAnsi="Arial" w:cs="Arial"/>
          <w:sz w:val="21"/>
          <w:szCs w:val="21"/>
        </w:rPr>
        <w:t>D</w:t>
      </w:r>
      <w:r w:rsidRPr="00EA0370">
        <w:rPr>
          <w:rFonts w:ascii="Arial" w:hAnsi="Arial" w:cs="Arial"/>
          <w:sz w:val="21"/>
          <w:szCs w:val="21"/>
        </w:rPr>
        <w:t>esign services for DRAM modu</w:t>
      </w:r>
      <w:r w:rsidR="00955145">
        <w:rPr>
          <w:rFonts w:ascii="Arial" w:hAnsi="Arial" w:cs="Arial"/>
          <w:sz w:val="21"/>
          <w:szCs w:val="21"/>
        </w:rPr>
        <w:t>les and custom board</w:t>
      </w:r>
      <w:r>
        <w:rPr>
          <w:rFonts w:ascii="Arial" w:hAnsi="Arial" w:cs="Arial"/>
          <w:sz w:val="21"/>
          <w:szCs w:val="21"/>
        </w:rPr>
        <w:t xml:space="preserve"> pro</w:t>
      </w:r>
      <w:r w:rsidRPr="00EA0370">
        <w:rPr>
          <w:rFonts w:ascii="Arial" w:hAnsi="Arial" w:cs="Arial"/>
          <w:sz w:val="21"/>
          <w:szCs w:val="21"/>
        </w:rPr>
        <w:t>ducts</w:t>
      </w:r>
      <w:r w:rsidR="00955145">
        <w:rPr>
          <w:rFonts w:ascii="Arial" w:hAnsi="Arial" w:cs="Arial"/>
          <w:sz w:val="21"/>
          <w:szCs w:val="21"/>
        </w:rPr>
        <w:t xml:space="preserve"> with seven rep firms across 11 states.</w:t>
      </w:r>
    </w:p>
    <w:p w14:paraId="30AF26A7" w14:textId="77777777" w:rsidR="002A14C5" w:rsidRPr="0025529D" w:rsidRDefault="002A14C5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4"/>
          <w:szCs w:val="21"/>
        </w:rPr>
      </w:pPr>
    </w:p>
    <w:p w14:paraId="4A6AAFD9" w14:textId="77777777" w:rsidR="00EA0370" w:rsidRDefault="0019299A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>MEC,</w:t>
      </w:r>
      <w:r w:rsidR="00837268" w:rsidRPr="0013566C">
        <w:rPr>
          <w:rFonts w:ascii="Arial" w:hAnsi="Arial" w:cs="Arial"/>
          <w:b/>
          <w:sz w:val="21"/>
          <w:szCs w:val="21"/>
        </w:rPr>
        <w:t xml:space="preserve"> </w:t>
      </w:r>
      <w:r w:rsidR="008D69BC">
        <w:rPr>
          <w:rFonts w:ascii="Arial" w:hAnsi="Arial" w:cs="Arial"/>
          <w:b/>
          <w:sz w:val="21"/>
          <w:szCs w:val="21"/>
        </w:rPr>
        <w:t>Tampa Bay</w:t>
      </w:r>
      <w:r w:rsidR="00837268" w:rsidRPr="0013566C">
        <w:rPr>
          <w:rFonts w:ascii="Arial" w:hAnsi="Arial" w:cs="Arial"/>
          <w:b/>
          <w:sz w:val="21"/>
          <w:szCs w:val="21"/>
        </w:rPr>
        <w:t>, Florida</w:t>
      </w:r>
      <w:r w:rsidRPr="0013566C">
        <w:rPr>
          <w:rFonts w:ascii="Arial" w:hAnsi="Arial" w:cs="Arial"/>
          <w:b/>
          <w:sz w:val="21"/>
          <w:szCs w:val="21"/>
        </w:rPr>
        <w:t xml:space="preserve"> </w:t>
      </w:r>
      <w:r w:rsidR="0013566C" w:rsidRPr="0013566C">
        <w:rPr>
          <w:rFonts w:ascii="Arial" w:hAnsi="Arial" w:cs="Arial"/>
          <w:b/>
          <w:sz w:val="21"/>
          <w:szCs w:val="21"/>
        </w:rPr>
        <w:t>–</w:t>
      </w:r>
      <w:r w:rsidR="00F31413" w:rsidRPr="0013566C">
        <w:rPr>
          <w:rFonts w:ascii="Arial" w:hAnsi="Arial" w:cs="Arial"/>
          <w:b/>
          <w:sz w:val="21"/>
          <w:szCs w:val="21"/>
        </w:rPr>
        <w:t xml:space="preserve"> </w:t>
      </w:r>
      <w:r w:rsidR="00837268" w:rsidRPr="0013566C">
        <w:rPr>
          <w:rFonts w:ascii="Arial" w:hAnsi="Arial" w:cs="Arial"/>
          <w:b/>
          <w:sz w:val="21"/>
          <w:szCs w:val="21"/>
        </w:rPr>
        <w:t>Territory Manager</w:t>
      </w:r>
      <w:r w:rsidR="00EA0370">
        <w:rPr>
          <w:rFonts w:ascii="Arial" w:hAnsi="Arial" w:cs="Arial"/>
          <w:b/>
          <w:sz w:val="21"/>
          <w:szCs w:val="21"/>
        </w:rPr>
        <w:t xml:space="preserve"> </w:t>
      </w:r>
    </w:p>
    <w:p w14:paraId="79E8E498" w14:textId="77777777" w:rsidR="00837268" w:rsidRPr="00EA0370" w:rsidRDefault="00EA0370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</w:t>
      </w:r>
      <w:r w:rsidR="00F226B2">
        <w:rPr>
          <w:rFonts w:ascii="Arial" w:hAnsi="Arial" w:cs="Arial"/>
          <w:sz w:val="21"/>
          <w:szCs w:val="21"/>
        </w:rPr>
        <w:t>R</w:t>
      </w:r>
      <w:r w:rsidRPr="00EA0370">
        <w:rPr>
          <w:rFonts w:ascii="Arial" w:hAnsi="Arial" w:cs="Arial"/>
          <w:sz w:val="21"/>
          <w:szCs w:val="21"/>
        </w:rPr>
        <w:t>epresented Microcontroller, LDO, ADC</w:t>
      </w:r>
      <w:r w:rsidR="00577CF9">
        <w:rPr>
          <w:rFonts w:ascii="Arial" w:hAnsi="Arial" w:cs="Arial"/>
          <w:sz w:val="21"/>
          <w:szCs w:val="21"/>
        </w:rPr>
        <w:t xml:space="preserve"> /DAC</w:t>
      </w:r>
      <w:r w:rsidRPr="00EA0370">
        <w:rPr>
          <w:rFonts w:ascii="Arial" w:hAnsi="Arial" w:cs="Arial"/>
          <w:sz w:val="21"/>
          <w:szCs w:val="21"/>
        </w:rPr>
        <w:t xml:space="preserve">, </w:t>
      </w:r>
      <w:r w:rsidR="002035C7">
        <w:rPr>
          <w:rFonts w:ascii="Arial" w:hAnsi="Arial" w:cs="Arial"/>
          <w:sz w:val="21"/>
          <w:szCs w:val="21"/>
        </w:rPr>
        <w:t xml:space="preserve">SONET, </w:t>
      </w:r>
      <w:r w:rsidRPr="00EA0370">
        <w:rPr>
          <w:rFonts w:ascii="Arial" w:hAnsi="Arial" w:cs="Arial"/>
          <w:sz w:val="21"/>
          <w:szCs w:val="21"/>
        </w:rPr>
        <w:t>memory and many other product lines</w:t>
      </w:r>
      <w:r w:rsidR="00B07C6E">
        <w:rPr>
          <w:rFonts w:ascii="Arial" w:hAnsi="Arial" w:cs="Arial"/>
          <w:sz w:val="21"/>
          <w:szCs w:val="21"/>
        </w:rPr>
        <w:t>.</w:t>
      </w:r>
    </w:p>
    <w:p w14:paraId="76968BC2" w14:textId="77777777" w:rsidR="0025529D" w:rsidRPr="0025529D" w:rsidRDefault="0025529D" w:rsidP="002552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4"/>
          <w:szCs w:val="21"/>
        </w:rPr>
      </w:pPr>
    </w:p>
    <w:p w14:paraId="087C8B17" w14:textId="77777777" w:rsidR="00EA0370" w:rsidRDefault="00837268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 xml:space="preserve">AMD, </w:t>
      </w:r>
      <w:r w:rsidR="008D69BC">
        <w:rPr>
          <w:rFonts w:ascii="Arial" w:hAnsi="Arial" w:cs="Arial"/>
          <w:b/>
          <w:sz w:val="21"/>
          <w:szCs w:val="21"/>
        </w:rPr>
        <w:t>Tampa Bay,</w:t>
      </w:r>
      <w:r w:rsidRPr="0013566C">
        <w:rPr>
          <w:rFonts w:ascii="Arial" w:hAnsi="Arial" w:cs="Arial"/>
          <w:b/>
          <w:sz w:val="21"/>
          <w:szCs w:val="21"/>
        </w:rPr>
        <w:t xml:space="preserve"> Florida </w:t>
      </w:r>
      <w:r w:rsidR="0013566C" w:rsidRPr="0013566C">
        <w:rPr>
          <w:rFonts w:ascii="Arial" w:hAnsi="Arial" w:cs="Arial"/>
          <w:b/>
          <w:sz w:val="21"/>
          <w:szCs w:val="21"/>
        </w:rPr>
        <w:t>–</w:t>
      </w:r>
      <w:r w:rsidR="00F31413" w:rsidRPr="0013566C">
        <w:rPr>
          <w:rFonts w:ascii="Arial" w:hAnsi="Arial" w:cs="Arial"/>
          <w:b/>
          <w:sz w:val="21"/>
          <w:szCs w:val="21"/>
        </w:rPr>
        <w:t xml:space="preserve"> </w:t>
      </w:r>
      <w:r w:rsidR="00EA0370">
        <w:rPr>
          <w:rFonts w:ascii="Arial" w:hAnsi="Arial" w:cs="Arial"/>
          <w:b/>
          <w:sz w:val="21"/>
          <w:szCs w:val="21"/>
        </w:rPr>
        <w:t>District Sales Manager</w:t>
      </w:r>
      <w:r w:rsidRPr="0013566C">
        <w:rPr>
          <w:rFonts w:ascii="Arial" w:hAnsi="Arial" w:cs="Arial"/>
          <w:b/>
          <w:sz w:val="21"/>
          <w:szCs w:val="21"/>
        </w:rPr>
        <w:t xml:space="preserve"> </w:t>
      </w:r>
    </w:p>
    <w:p w14:paraId="2CF09D57" w14:textId="77777777" w:rsidR="00A2577C" w:rsidRPr="00EA0370" w:rsidRDefault="00EA0370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–</w:t>
      </w:r>
      <w:r w:rsidR="00F226B2">
        <w:rPr>
          <w:rFonts w:ascii="Arial" w:hAnsi="Arial" w:cs="Arial"/>
          <w:sz w:val="21"/>
          <w:szCs w:val="21"/>
        </w:rPr>
        <w:t>Design-</w:t>
      </w:r>
      <w:r>
        <w:rPr>
          <w:rFonts w:ascii="Arial" w:hAnsi="Arial" w:cs="Arial"/>
          <w:sz w:val="21"/>
          <w:szCs w:val="21"/>
        </w:rPr>
        <w:t>in</w:t>
      </w:r>
      <w:r w:rsidR="00A3678F">
        <w:rPr>
          <w:rFonts w:ascii="Arial" w:hAnsi="Arial" w:cs="Arial"/>
          <w:sz w:val="21"/>
          <w:szCs w:val="21"/>
        </w:rPr>
        <w:t xml:space="preserve">s with </w:t>
      </w:r>
      <w:r w:rsidRPr="00EA0370">
        <w:rPr>
          <w:rFonts w:ascii="Arial" w:hAnsi="Arial" w:cs="Arial"/>
          <w:sz w:val="21"/>
          <w:szCs w:val="21"/>
        </w:rPr>
        <w:t>bit-slice, MCS-51</w:t>
      </w:r>
      <w:r w:rsidR="003015AB">
        <w:rPr>
          <w:rFonts w:ascii="Arial" w:hAnsi="Arial" w:cs="Arial"/>
          <w:sz w:val="21"/>
          <w:szCs w:val="21"/>
        </w:rPr>
        <w:t>, iAPX, PAL, EPROM</w:t>
      </w:r>
      <w:r w:rsidRPr="00EA0370">
        <w:rPr>
          <w:rFonts w:ascii="Arial" w:hAnsi="Arial" w:cs="Arial"/>
          <w:sz w:val="21"/>
          <w:szCs w:val="21"/>
        </w:rPr>
        <w:t xml:space="preserve"> product lines</w:t>
      </w:r>
      <w:r w:rsidR="003015AB">
        <w:rPr>
          <w:rFonts w:ascii="Arial" w:hAnsi="Arial" w:cs="Arial"/>
          <w:sz w:val="21"/>
          <w:szCs w:val="21"/>
        </w:rPr>
        <w:t xml:space="preserve"> with heavy military focus.</w:t>
      </w:r>
    </w:p>
    <w:p w14:paraId="25D0DDFC" w14:textId="77777777" w:rsidR="0025529D" w:rsidRPr="0025529D" w:rsidRDefault="0025529D" w:rsidP="002552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4"/>
          <w:szCs w:val="21"/>
        </w:rPr>
      </w:pPr>
    </w:p>
    <w:p w14:paraId="58E0DC0B" w14:textId="77777777" w:rsidR="00EA0370" w:rsidRDefault="00837268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 xml:space="preserve">INTEL CORPORATION, </w:t>
      </w:r>
      <w:r w:rsidR="008D69BC">
        <w:rPr>
          <w:rFonts w:ascii="Arial" w:hAnsi="Arial" w:cs="Arial"/>
          <w:b/>
          <w:sz w:val="21"/>
          <w:szCs w:val="21"/>
        </w:rPr>
        <w:t>Atlanta</w:t>
      </w:r>
      <w:r w:rsidRPr="0013566C">
        <w:rPr>
          <w:rFonts w:ascii="Arial" w:hAnsi="Arial" w:cs="Arial"/>
          <w:b/>
          <w:sz w:val="21"/>
          <w:szCs w:val="21"/>
        </w:rPr>
        <w:t>, Georgia</w:t>
      </w:r>
      <w:r w:rsidR="00F31413" w:rsidRPr="0013566C">
        <w:rPr>
          <w:rFonts w:ascii="Arial" w:hAnsi="Arial" w:cs="Arial"/>
          <w:b/>
          <w:sz w:val="21"/>
          <w:szCs w:val="21"/>
        </w:rPr>
        <w:t xml:space="preserve"> </w:t>
      </w:r>
      <w:r w:rsidR="0013566C" w:rsidRPr="0013566C">
        <w:rPr>
          <w:rFonts w:ascii="Arial" w:hAnsi="Arial" w:cs="Arial"/>
          <w:b/>
          <w:sz w:val="21"/>
          <w:szCs w:val="21"/>
        </w:rPr>
        <w:t>–</w:t>
      </w:r>
      <w:r w:rsidR="00F31413" w:rsidRPr="0013566C">
        <w:rPr>
          <w:rFonts w:ascii="Arial" w:hAnsi="Arial" w:cs="Arial"/>
          <w:b/>
          <w:sz w:val="21"/>
          <w:szCs w:val="21"/>
        </w:rPr>
        <w:t xml:space="preserve"> </w:t>
      </w:r>
      <w:r w:rsidRPr="0013566C">
        <w:rPr>
          <w:rFonts w:ascii="Arial" w:hAnsi="Arial" w:cs="Arial"/>
          <w:b/>
          <w:sz w:val="21"/>
          <w:szCs w:val="21"/>
        </w:rPr>
        <w:t xml:space="preserve">Field Sales Engineer </w:t>
      </w:r>
      <w:r w:rsidR="00EA0370">
        <w:rPr>
          <w:rFonts w:ascii="Arial" w:hAnsi="Arial" w:cs="Arial"/>
          <w:b/>
          <w:sz w:val="21"/>
          <w:szCs w:val="21"/>
        </w:rPr>
        <w:t xml:space="preserve"> </w:t>
      </w:r>
    </w:p>
    <w:p w14:paraId="4566877C" w14:textId="77777777" w:rsidR="00274DA2" w:rsidRPr="00EA0370" w:rsidRDefault="00EA0370" w:rsidP="008372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</w:t>
      </w:r>
      <w:r w:rsidR="00F226B2">
        <w:rPr>
          <w:rFonts w:ascii="Arial" w:hAnsi="Arial" w:cs="Arial"/>
          <w:sz w:val="21"/>
          <w:szCs w:val="21"/>
        </w:rPr>
        <w:t>S</w:t>
      </w:r>
      <w:r w:rsidRPr="00EA0370">
        <w:rPr>
          <w:rFonts w:ascii="Arial" w:hAnsi="Arial" w:cs="Arial"/>
          <w:sz w:val="21"/>
          <w:szCs w:val="21"/>
        </w:rPr>
        <w:t>old microcontroller, iAPX</w:t>
      </w:r>
      <w:r w:rsidR="008D69BC">
        <w:rPr>
          <w:rFonts w:ascii="Arial" w:hAnsi="Arial" w:cs="Arial"/>
          <w:sz w:val="21"/>
          <w:szCs w:val="21"/>
        </w:rPr>
        <w:t>86</w:t>
      </w:r>
      <w:r w:rsidRPr="00EA0370">
        <w:rPr>
          <w:rFonts w:ascii="Arial" w:hAnsi="Arial" w:cs="Arial"/>
          <w:sz w:val="21"/>
          <w:szCs w:val="21"/>
        </w:rPr>
        <w:t>, EPROM, Telecom, development system solutions.</w:t>
      </w:r>
      <w:r w:rsidR="00837268" w:rsidRPr="00EA0370">
        <w:rPr>
          <w:rFonts w:ascii="Arial" w:hAnsi="Arial" w:cs="Arial"/>
          <w:sz w:val="21"/>
          <w:szCs w:val="21"/>
        </w:rPr>
        <w:t xml:space="preserve"> </w:t>
      </w:r>
    </w:p>
    <w:p w14:paraId="096872B2" w14:textId="77777777" w:rsidR="00EC3C82" w:rsidRPr="0013566C" w:rsidRDefault="00EC3C82" w:rsidP="00EC3C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0704D78E" w14:textId="77777777" w:rsidR="00EC3C82" w:rsidRPr="0013566C" w:rsidRDefault="00EC3C82" w:rsidP="00EC3C82">
      <w:pPr>
        <w:pBdr>
          <w:top w:val="doub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5FCE2199" w14:textId="77777777" w:rsidR="00274DA2" w:rsidRPr="0013566C" w:rsidRDefault="00274DA2" w:rsidP="003279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>EDUCATION</w:t>
      </w:r>
    </w:p>
    <w:p w14:paraId="01EBE193" w14:textId="77777777" w:rsidR="0025529D" w:rsidRPr="0025529D" w:rsidRDefault="0025529D" w:rsidP="002552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right" w:pos="9360"/>
        </w:tabs>
        <w:jc w:val="both"/>
        <w:rPr>
          <w:rFonts w:ascii="Arial" w:hAnsi="Arial" w:cs="Arial"/>
          <w:sz w:val="14"/>
          <w:szCs w:val="21"/>
        </w:rPr>
      </w:pPr>
    </w:p>
    <w:p w14:paraId="51396299" w14:textId="77777777" w:rsidR="007C2690" w:rsidRPr="00955145" w:rsidRDefault="00622A7E" w:rsidP="00955145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  <w:r w:rsidRPr="0013566C">
        <w:rPr>
          <w:rFonts w:ascii="Arial" w:hAnsi="Arial" w:cs="Arial"/>
          <w:b/>
          <w:sz w:val="21"/>
          <w:szCs w:val="21"/>
        </w:rPr>
        <w:t>B</w:t>
      </w:r>
      <w:r w:rsidR="00837268" w:rsidRPr="0013566C">
        <w:rPr>
          <w:rFonts w:ascii="Arial" w:hAnsi="Arial" w:cs="Arial"/>
          <w:b/>
          <w:sz w:val="21"/>
          <w:szCs w:val="21"/>
        </w:rPr>
        <w:t xml:space="preserve">achelor of Science in </w:t>
      </w:r>
      <w:r w:rsidR="00ED335F">
        <w:rPr>
          <w:rFonts w:ascii="Arial" w:hAnsi="Arial" w:cs="Arial"/>
          <w:b/>
          <w:sz w:val="21"/>
          <w:szCs w:val="21"/>
        </w:rPr>
        <w:t>Engineering /</w:t>
      </w:r>
      <w:r w:rsidR="00837268" w:rsidRPr="0013566C">
        <w:rPr>
          <w:rFonts w:ascii="Arial" w:hAnsi="Arial" w:cs="Arial"/>
          <w:b/>
          <w:sz w:val="21"/>
          <w:szCs w:val="21"/>
        </w:rPr>
        <w:t>Computer Science</w:t>
      </w:r>
      <w:r w:rsidR="00955145">
        <w:rPr>
          <w:rFonts w:ascii="Arial" w:hAnsi="Arial" w:cs="Arial"/>
          <w:b/>
          <w:sz w:val="21"/>
          <w:szCs w:val="21"/>
        </w:rPr>
        <w:t>, Statistics, 3.8GPA</w:t>
      </w:r>
    </w:p>
    <w:p w14:paraId="21886925" w14:textId="77777777" w:rsidR="00837268" w:rsidRDefault="00622A7E" w:rsidP="0032795B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 w:rsidRPr="0013566C">
        <w:rPr>
          <w:rFonts w:ascii="Arial" w:hAnsi="Arial" w:cs="Arial"/>
          <w:sz w:val="21"/>
          <w:szCs w:val="21"/>
        </w:rPr>
        <w:t>Michigan State University</w:t>
      </w:r>
      <w:r w:rsidR="00837268" w:rsidRPr="0013566C">
        <w:rPr>
          <w:rFonts w:ascii="Arial" w:hAnsi="Arial" w:cs="Arial"/>
          <w:sz w:val="21"/>
          <w:szCs w:val="21"/>
        </w:rPr>
        <w:t xml:space="preserve"> •</w:t>
      </w:r>
      <w:r w:rsidRPr="0013566C">
        <w:rPr>
          <w:rFonts w:ascii="Arial" w:hAnsi="Arial" w:cs="Arial"/>
          <w:sz w:val="21"/>
          <w:szCs w:val="21"/>
        </w:rPr>
        <w:t xml:space="preserve"> East Lansing, </w:t>
      </w:r>
      <w:r w:rsidR="00837268" w:rsidRPr="0013566C">
        <w:rPr>
          <w:rFonts w:ascii="Arial" w:hAnsi="Arial" w:cs="Arial"/>
          <w:sz w:val="21"/>
          <w:szCs w:val="21"/>
        </w:rPr>
        <w:t>Michigan</w:t>
      </w:r>
    </w:p>
    <w:p w14:paraId="09366798" w14:textId="77777777" w:rsidR="0025529D" w:rsidRPr="0025529D" w:rsidRDefault="0025529D" w:rsidP="0025529D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b/>
          <w:sz w:val="24"/>
          <w:szCs w:val="21"/>
        </w:rPr>
      </w:pPr>
    </w:p>
    <w:p w14:paraId="0730D9B6" w14:textId="77777777" w:rsidR="00BE3AC3" w:rsidRPr="0025529D" w:rsidRDefault="00955145" w:rsidP="00955145">
      <w:pPr>
        <w:tabs>
          <w:tab w:val="left" w:pos="720"/>
          <w:tab w:val="left" w:pos="1080"/>
          <w:tab w:val="left" w:pos="1440"/>
          <w:tab w:val="left" w:pos="1800"/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Proficient in: </w:t>
      </w:r>
      <w:r w:rsidR="008D69BC">
        <w:rPr>
          <w:rFonts w:ascii="Arial" w:hAnsi="Arial" w:cs="Arial"/>
          <w:sz w:val="21"/>
          <w:szCs w:val="21"/>
        </w:rPr>
        <w:t xml:space="preserve">Microsoft Office, </w:t>
      </w:r>
      <w:r>
        <w:rPr>
          <w:rFonts w:ascii="Arial" w:hAnsi="Arial" w:cs="Arial"/>
          <w:sz w:val="21"/>
          <w:szCs w:val="21"/>
        </w:rPr>
        <w:t>SalesForce</w:t>
      </w:r>
      <w:r w:rsidR="00714F9E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r w:rsidR="008D69BC">
        <w:rPr>
          <w:rFonts w:ascii="Arial" w:hAnsi="Arial" w:cs="Arial"/>
          <w:sz w:val="21"/>
          <w:szCs w:val="21"/>
        </w:rPr>
        <w:t>ACT,</w:t>
      </w:r>
    </w:p>
    <w:sectPr w:rsidR="00BE3AC3" w:rsidRPr="0025529D" w:rsidSect="00F02CBB">
      <w:headerReference w:type="default" r:id="rId10"/>
      <w:footerReference w:type="default" r:id="rId11"/>
      <w:headerReference w:type="first" r:id="rId12"/>
      <w:pgSz w:w="12240" w:h="15840"/>
      <w:pgMar w:top="1152" w:right="1440" w:bottom="1152" w:left="144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4A392" w14:textId="77777777" w:rsidR="00D837D2" w:rsidRDefault="00D837D2" w:rsidP="00D356B3">
      <w:r>
        <w:separator/>
      </w:r>
    </w:p>
  </w:endnote>
  <w:endnote w:type="continuationSeparator" w:id="0">
    <w:p w14:paraId="3D506660" w14:textId="77777777" w:rsidR="00D837D2" w:rsidRDefault="00D837D2" w:rsidP="00D3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ellGothic Blac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6760C" w14:textId="77777777" w:rsidR="00D356B3" w:rsidRPr="00D356B3" w:rsidRDefault="00D356B3" w:rsidP="00D356B3">
    <w:pPr>
      <w:pStyle w:val="Footer"/>
      <w:jc w:val="center"/>
      <w:rPr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1E983" w14:textId="77777777" w:rsidR="00D837D2" w:rsidRDefault="00D837D2" w:rsidP="00D356B3">
      <w:r>
        <w:separator/>
      </w:r>
    </w:p>
  </w:footnote>
  <w:footnote w:type="continuationSeparator" w:id="0">
    <w:p w14:paraId="086B0889" w14:textId="77777777" w:rsidR="00D837D2" w:rsidRDefault="00D837D2" w:rsidP="00D35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3D0D9" w14:textId="77777777" w:rsidR="00714F9E" w:rsidRDefault="00714F9E" w:rsidP="00F02CBB">
    <w:pPr>
      <w:spacing w:line="26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340E3" w14:textId="77777777" w:rsidR="00714F9E" w:rsidRDefault="00714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303"/>
    <w:multiLevelType w:val="multilevel"/>
    <w:tmpl w:val="23526B2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458"/>
    <w:multiLevelType w:val="multilevel"/>
    <w:tmpl w:val="5D469EAC"/>
    <w:lvl w:ilvl="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491"/>
    <w:multiLevelType w:val="hybridMultilevel"/>
    <w:tmpl w:val="BA889CA2"/>
    <w:lvl w:ilvl="0" w:tplc="9124AC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ACF65E4"/>
    <w:multiLevelType w:val="hybridMultilevel"/>
    <w:tmpl w:val="64880EC6"/>
    <w:lvl w:ilvl="0" w:tplc="7EA01E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BEF07FA"/>
    <w:multiLevelType w:val="hybridMultilevel"/>
    <w:tmpl w:val="4DB45856"/>
    <w:lvl w:ilvl="0" w:tplc="DBEA38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9A6928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E9A37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CBA3A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E3AC4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3DC35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A9602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2B85E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04A3B4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A693D"/>
    <w:multiLevelType w:val="hybridMultilevel"/>
    <w:tmpl w:val="385EC35A"/>
    <w:lvl w:ilvl="0" w:tplc="7902C922">
      <w:start w:val="1"/>
      <w:numFmt w:val="bullet"/>
      <w:lvlText w:val=""/>
      <w:lvlJc w:val="left"/>
      <w:pPr>
        <w:ind w:left="45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9615525"/>
    <w:multiLevelType w:val="hybridMultilevel"/>
    <w:tmpl w:val="2EB2CB6E"/>
    <w:lvl w:ilvl="0" w:tplc="047ED17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EECF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F204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88E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6C1A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AA0E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FEE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3C69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FE04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9D331F"/>
    <w:multiLevelType w:val="hybridMultilevel"/>
    <w:tmpl w:val="C102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C1A30"/>
    <w:multiLevelType w:val="hybridMultilevel"/>
    <w:tmpl w:val="C468714C"/>
    <w:lvl w:ilvl="0" w:tplc="B516B39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44240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D05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0F6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74B7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86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D8F3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30F9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0BFD"/>
    <w:multiLevelType w:val="multilevel"/>
    <w:tmpl w:val="23526B2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A3230"/>
    <w:multiLevelType w:val="hybridMultilevel"/>
    <w:tmpl w:val="23526B22"/>
    <w:lvl w:ilvl="0" w:tplc="7902C9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95EAB962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7A0226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C1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E6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500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6C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2C13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6E22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C41F6"/>
    <w:multiLevelType w:val="hybridMultilevel"/>
    <w:tmpl w:val="55E6B96A"/>
    <w:lvl w:ilvl="0" w:tplc="7902C922">
      <w:start w:val="1"/>
      <w:numFmt w:val="bullet"/>
      <w:lvlText w:val=""/>
      <w:lvlJc w:val="left"/>
      <w:pPr>
        <w:ind w:left="45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0823373"/>
    <w:multiLevelType w:val="multilevel"/>
    <w:tmpl w:val="BA889CA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2F060E9"/>
    <w:multiLevelType w:val="hybridMultilevel"/>
    <w:tmpl w:val="A8E6F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E57B8"/>
    <w:multiLevelType w:val="hybridMultilevel"/>
    <w:tmpl w:val="FF9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F26AA"/>
    <w:multiLevelType w:val="hybridMultilevel"/>
    <w:tmpl w:val="FC5E6E60"/>
    <w:lvl w:ilvl="0" w:tplc="7902C922">
      <w:start w:val="1"/>
      <w:numFmt w:val="bullet"/>
      <w:lvlText w:val=""/>
      <w:lvlJc w:val="left"/>
      <w:pPr>
        <w:ind w:left="10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A83622"/>
    <w:multiLevelType w:val="hybridMultilevel"/>
    <w:tmpl w:val="DF86DD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3E300ABD"/>
    <w:multiLevelType w:val="hybridMultilevel"/>
    <w:tmpl w:val="6660C846"/>
    <w:lvl w:ilvl="0" w:tplc="539E6806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910D2"/>
    <w:multiLevelType w:val="multilevel"/>
    <w:tmpl w:val="6052C6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085B34"/>
    <w:multiLevelType w:val="hybridMultilevel"/>
    <w:tmpl w:val="2E608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486C07"/>
    <w:multiLevelType w:val="hybridMultilevel"/>
    <w:tmpl w:val="2982E5D8"/>
    <w:lvl w:ilvl="0" w:tplc="50A089D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074CA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654DF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AA48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B654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8524FF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BBE38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B0F5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E1054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862CAE"/>
    <w:multiLevelType w:val="multilevel"/>
    <w:tmpl w:val="F0BC054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F5042F"/>
    <w:multiLevelType w:val="hybridMultilevel"/>
    <w:tmpl w:val="6052C6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B9A6928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E9A37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CBA3A9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E3AC4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3DC350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9602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2B85E5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04A3B4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76BFF"/>
    <w:multiLevelType w:val="hybridMultilevel"/>
    <w:tmpl w:val="F0BC0544"/>
    <w:lvl w:ilvl="0" w:tplc="7EA01E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9A6928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E9A37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CBA3A9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E3AC4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3DC350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9602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2B85E5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04A3B4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F65184"/>
    <w:multiLevelType w:val="hybridMultilevel"/>
    <w:tmpl w:val="B2A6225E"/>
    <w:lvl w:ilvl="0" w:tplc="33C0AEE6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20827E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648E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0C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72FC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561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EC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0CCC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9AF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94D58"/>
    <w:multiLevelType w:val="hybridMultilevel"/>
    <w:tmpl w:val="CB1A5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7C21F0"/>
    <w:multiLevelType w:val="hybridMultilevel"/>
    <w:tmpl w:val="780494A4"/>
    <w:lvl w:ilvl="0" w:tplc="7E3A01D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441C5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B4E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AA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782F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969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8ED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D494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BB2E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65F97"/>
    <w:multiLevelType w:val="multilevel"/>
    <w:tmpl w:val="64880EC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6D32637F"/>
    <w:multiLevelType w:val="hybridMultilevel"/>
    <w:tmpl w:val="BA4A575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7C7EC8"/>
    <w:multiLevelType w:val="hybridMultilevel"/>
    <w:tmpl w:val="2ABA7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BF754D"/>
    <w:multiLevelType w:val="hybridMultilevel"/>
    <w:tmpl w:val="B2A6225E"/>
    <w:lvl w:ilvl="0" w:tplc="482065A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</w:rPr>
    </w:lvl>
    <w:lvl w:ilvl="1" w:tplc="BCB282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36B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C3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AE0F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482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A85F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66D9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B6F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64ED3"/>
    <w:multiLevelType w:val="hybridMultilevel"/>
    <w:tmpl w:val="8E086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EA2105"/>
    <w:multiLevelType w:val="hybridMultilevel"/>
    <w:tmpl w:val="D5E8C116"/>
    <w:lvl w:ilvl="0" w:tplc="DBEA38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702A4BB9"/>
    <w:multiLevelType w:val="hybridMultilevel"/>
    <w:tmpl w:val="9A0AEB36"/>
    <w:lvl w:ilvl="0" w:tplc="5DDACAF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FA6CC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C8B6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20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BA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318D1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6A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04B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02A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55AB5"/>
    <w:multiLevelType w:val="hybridMultilevel"/>
    <w:tmpl w:val="2D46231C"/>
    <w:lvl w:ilvl="0" w:tplc="539E6806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4A6ED16E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622B4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209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C5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943F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D0B1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6E49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AE55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668CD"/>
    <w:multiLevelType w:val="hybridMultilevel"/>
    <w:tmpl w:val="5D469EAC"/>
    <w:lvl w:ilvl="0" w:tplc="FFFFFFFF">
      <w:start w:val="1"/>
      <w:numFmt w:val="bullet"/>
      <w:lvlText w:val=""/>
      <w:lvlJc w:val="left"/>
      <w:pPr>
        <w:tabs>
          <w:tab w:val="num" w:pos="450"/>
        </w:tabs>
        <w:ind w:left="450" w:hanging="360"/>
      </w:pPr>
      <w:rPr>
        <w:rFonts w:ascii="Webdings" w:hAnsi="Webdings" w:hint="default"/>
        <w:sz w:val="16"/>
      </w:rPr>
    </w:lvl>
    <w:lvl w:ilvl="1" w:tplc="9124AC74">
      <w:start w:val="1"/>
      <w:numFmt w:val="bullet"/>
      <w:lvlText w:val="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4"/>
  </w:num>
  <w:num w:numId="4">
    <w:abstractNumId w:val="10"/>
  </w:num>
  <w:num w:numId="5">
    <w:abstractNumId w:val="33"/>
  </w:num>
  <w:num w:numId="6">
    <w:abstractNumId w:val="8"/>
  </w:num>
  <w:num w:numId="7">
    <w:abstractNumId w:val="35"/>
  </w:num>
  <w:num w:numId="8">
    <w:abstractNumId w:val="30"/>
  </w:num>
  <w:num w:numId="9">
    <w:abstractNumId w:val="24"/>
  </w:num>
  <w:num w:numId="10">
    <w:abstractNumId w:val="26"/>
  </w:num>
  <w:num w:numId="11">
    <w:abstractNumId w:val="28"/>
  </w:num>
  <w:num w:numId="12">
    <w:abstractNumId w:val="0"/>
  </w:num>
  <w:num w:numId="13">
    <w:abstractNumId w:val="23"/>
  </w:num>
  <w:num w:numId="14">
    <w:abstractNumId w:val="21"/>
  </w:num>
  <w:num w:numId="15">
    <w:abstractNumId w:val="22"/>
  </w:num>
  <w:num w:numId="16">
    <w:abstractNumId w:val="1"/>
  </w:num>
  <w:num w:numId="17">
    <w:abstractNumId w:val="18"/>
  </w:num>
  <w:num w:numId="18">
    <w:abstractNumId w:val="4"/>
  </w:num>
  <w:num w:numId="19">
    <w:abstractNumId w:val="2"/>
  </w:num>
  <w:num w:numId="20">
    <w:abstractNumId w:val="12"/>
  </w:num>
  <w:num w:numId="21">
    <w:abstractNumId w:val="3"/>
  </w:num>
  <w:num w:numId="22">
    <w:abstractNumId w:val="9"/>
  </w:num>
  <w:num w:numId="23">
    <w:abstractNumId w:val="27"/>
  </w:num>
  <w:num w:numId="24">
    <w:abstractNumId w:val="32"/>
  </w:num>
  <w:num w:numId="25">
    <w:abstractNumId w:val="15"/>
  </w:num>
  <w:num w:numId="26">
    <w:abstractNumId w:val="5"/>
  </w:num>
  <w:num w:numId="27">
    <w:abstractNumId w:val="11"/>
  </w:num>
  <w:num w:numId="28">
    <w:abstractNumId w:val="17"/>
  </w:num>
  <w:num w:numId="29">
    <w:abstractNumId w:val="13"/>
  </w:num>
  <w:num w:numId="30">
    <w:abstractNumId w:val="14"/>
  </w:num>
  <w:num w:numId="31">
    <w:abstractNumId w:val="31"/>
  </w:num>
  <w:num w:numId="32">
    <w:abstractNumId w:val="7"/>
  </w:num>
  <w:num w:numId="33">
    <w:abstractNumId w:val="29"/>
  </w:num>
  <w:num w:numId="34">
    <w:abstractNumId w:val="25"/>
  </w:num>
  <w:num w:numId="35">
    <w:abstractNumId w:val="16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1B"/>
    <w:rsid w:val="000028AB"/>
    <w:rsid w:val="00005E1A"/>
    <w:rsid w:val="00006C5F"/>
    <w:rsid w:val="00010063"/>
    <w:rsid w:val="00010D65"/>
    <w:rsid w:val="00011D54"/>
    <w:rsid w:val="000150F4"/>
    <w:rsid w:val="000225FC"/>
    <w:rsid w:val="0002299B"/>
    <w:rsid w:val="00026383"/>
    <w:rsid w:val="00026867"/>
    <w:rsid w:val="000323A7"/>
    <w:rsid w:val="00033AB1"/>
    <w:rsid w:val="000360A3"/>
    <w:rsid w:val="00036D6C"/>
    <w:rsid w:val="00042C36"/>
    <w:rsid w:val="00043D79"/>
    <w:rsid w:val="0004573A"/>
    <w:rsid w:val="00050656"/>
    <w:rsid w:val="000518B8"/>
    <w:rsid w:val="00053F5D"/>
    <w:rsid w:val="0005410C"/>
    <w:rsid w:val="00057393"/>
    <w:rsid w:val="000612F7"/>
    <w:rsid w:val="00061BED"/>
    <w:rsid w:val="0006257C"/>
    <w:rsid w:val="00063C98"/>
    <w:rsid w:val="00066F69"/>
    <w:rsid w:val="00073489"/>
    <w:rsid w:val="000761C0"/>
    <w:rsid w:val="00077B18"/>
    <w:rsid w:val="00082024"/>
    <w:rsid w:val="00087397"/>
    <w:rsid w:val="00093239"/>
    <w:rsid w:val="000B01B7"/>
    <w:rsid w:val="000B74BC"/>
    <w:rsid w:val="000C006B"/>
    <w:rsid w:val="000C3118"/>
    <w:rsid w:val="000C36D0"/>
    <w:rsid w:val="000C7DED"/>
    <w:rsid w:val="000D0017"/>
    <w:rsid w:val="000D2433"/>
    <w:rsid w:val="000D40C9"/>
    <w:rsid w:val="000D510C"/>
    <w:rsid w:val="000D5920"/>
    <w:rsid w:val="000D66A1"/>
    <w:rsid w:val="000D715A"/>
    <w:rsid w:val="000D7456"/>
    <w:rsid w:val="000E24B5"/>
    <w:rsid w:val="000E26A0"/>
    <w:rsid w:val="000E6D9A"/>
    <w:rsid w:val="000F0B06"/>
    <w:rsid w:val="000F46C9"/>
    <w:rsid w:val="000F4720"/>
    <w:rsid w:val="001017E5"/>
    <w:rsid w:val="00103B42"/>
    <w:rsid w:val="0010453D"/>
    <w:rsid w:val="00105878"/>
    <w:rsid w:val="001070B5"/>
    <w:rsid w:val="00107972"/>
    <w:rsid w:val="00111D3A"/>
    <w:rsid w:val="00111FDB"/>
    <w:rsid w:val="00113C91"/>
    <w:rsid w:val="00117500"/>
    <w:rsid w:val="00120D91"/>
    <w:rsid w:val="0012278D"/>
    <w:rsid w:val="00125225"/>
    <w:rsid w:val="0013202D"/>
    <w:rsid w:val="0013566C"/>
    <w:rsid w:val="00137F08"/>
    <w:rsid w:val="00141CF4"/>
    <w:rsid w:val="00146F81"/>
    <w:rsid w:val="0015005F"/>
    <w:rsid w:val="00150A4F"/>
    <w:rsid w:val="0015123E"/>
    <w:rsid w:val="00160B3F"/>
    <w:rsid w:val="00161726"/>
    <w:rsid w:val="00163194"/>
    <w:rsid w:val="001632DB"/>
    <w:rsid w:val="0016426F"/>
    <w:rsid w:val="00170314"/>
    <w:rsid w:val="00174677"/>
    <w:rsid w:val="00175754"/>
    <w:rsid w:val="00176C28"/>
    <w:rsid w:val="001770DE"/>
    <w:rsid w:val="00182553"/>
    <w:rsid w:val="00192641"/>
    <w:rsid w:val="0019299A"/>
    <w:rsid w:val="00193CEC"/>
    <w:rsid w:val="00197226"/>
    <w:rsid w:val="00197E94"/>
    <w:rsid w:val="001A1DC6"/>
    <w:rsid w:val="001A2C04"/>
    <w:rsid w:val="001A3104"/>
    <w:rsid w:val="001A42A1"/>
    <w:rsid w:val="001A5EC4"/>
    <w:rsid w:val="001B11C8"/>
    <w:rsid w:val="001B11FF"/>
    <w:rsid w:val="001B2D9F"/>
    <w:rsid w:val="001B543C"/>
    <w:rsid w:val="001B72EC"/>
    <w:rsid w:val="001C02CC"/>
    <w:rsid w:val="001C73B4"/>
    <w:rsid w:val="001D22C2"/>
    <w:rsid w:val="001E37AA"/>
    <w:rsid w:val="001E3E38"/>
    <w:rsid w:val="001F0122"/>
    <w:rsid w:val="001F1623"/>
    <w:rsid w:val="001F1E18"/>
    <w:rsid w:val="001F1EE0"/>
    <w:rsid w:val="001F24FB"/>
    <w:rsid w:val="001F267F"/>
    <w:rsid w:val="001F2FD2"/>
    <w:rsid w:val="001F3B36"/>
    <w:rsid w:val="001F5C46"/>
    <w:rsid w:val="001F6EC2"/>
    <w:rsid w:val="001F7B41"/>
    <w:rsid w:val="00200F8E"/>
    <w:rsid w:val="0020354A"/>
    <w:rsid w:val="002035C7"/>
    <w:rsid w:val="002051FC"/>
    <w:rsid w:val="00205A8A"/>
    <w:rsid w:val="00206F24"/>
    <w:rsid w:val="00214C4F"/>
    <w:rsid w:val="00220DB6"/>
    <w:rsid w:val="0022330F"/>
    <w:rsid w:val="00226DCA"/>
    <w:rsid w:val="00227522"/>
    <w:rsid w:val="00232332"/>
    <w:rsid w:val="00232E3D"/>
    <w:rsid w:val="002355DC"/>
    <w:rsid w:val="0023766D"/>
    <w:rsid w:val="00241D73"/>
    <w:rsid w:val="0024299A"/>
    <w:rsid w:val="00244067"/>
    <w:rsid w:val="00250839"/>
    <w:rsid w:val="00252032"/>
    <w:rsid w:val="00252B18"/>
    <w:rsid w:val="0025529D"/>
    <w:rsid w:val="002559D2"/>
    <w:rsid w:val="0025645E"/>
    <w:rsid w:val="0026054D"/>
    <w:rsid w:val="0026187F"/>
    <w:rsid w:val="00270D72"/>
    <w:rsid w:val="002723AB"/>
    <w:rsid w:val="002743D6"/>
    <w:rsid w:val="00274DA2"/>
    <w:rsid w:val="0027625F"/>
    <w:rsid w:val="00282199"/>
    <w:rsid w:val="0028381F"/>
    <w:rsid w:val="00284678"/>
    <w:rsid w:val="00286ADD"/>
    <w:rsid w:val="00287710"/>
    <w:rsid w:val="00294179"/>
    <w:rsid w:val="00297DDC"/>
    <w:rsid w:val="002A14C5"/>
    <w:rsid w:val="002A459E"/>
    <w:rsid w:val="002A50D6"/>
    <w:rsid w:val="002B5671"/>
    <w:rsid w:val="002C4E47"/>
    <w:rsid w:val="002C79E4"/>
    <w:rsid w:val="002D3980"/>
    <w:rsid w:val="002E7ABF"/>
    <w:rsid w:val="002F17D3"/>
    <w:rsid w:val="002F5AB9"/>
    <w:rsid w:val="0030082B"/>
    <w:rsid w:val="003015AB"/>
    <w:rsid w:val="00305F99"/>
    <w:rsid w:val="00306CFE"/>
    <w:rsid w:val="003074C5"/>
    <w:rsid w:val="0031134C"/>
    <w:rsid w:val="00312B17"/>
    <w:rsid w:val="00313377"/>
    <w:rsid w:val="003171C1"/>
    <w:rsid w:val="00323D47"/>
    <w:rsid w:val="0032795B"/>
    <w:rsid w:val="003336D8"/>
    <w:rsid w:val="00333BAC"/>
    <w:rsid w:val="00334CE1"/>
    <w:rsid w:val="00336642"/>
    <w:rsid w:val="003412EC"/>
    <w:rsid w:val="00341D97"/>
    <w:rsid w:val="003442B3"/>
    <w:rsid w:val="003574B4"/>
    <w:rsid w:val="00367FCB"/>
    <w:rsid w:val="00371040"/>
    <w:rsid w:val="00371297"/>
    <w:rsid w:val="003733F9"/>
    <w:rsid w:val="00377833"/>
    <w:rsid w:val="003818AA"/>
    <w:rsid w:val="00386D26"/>
    <w:rsid w:val="00391EDA"/>
    <w:rsid w:val="00394F0D"/>
    <w:rsid w:val="00395981"/>
    <w:rsid w:val="0039628D"/>
    <w:rsid w:val="0039682A"/>
    <w:rsid w:val="00397AD8"/>
    <w:rsid w:val="003A5DBF"/>
    <w:rsid w:val="003A7440"/>
    <w:rsid w:val="003B04C5"/>
    <w:rsid w:val="003D0388"/>
    <w:rsid w:val="003D2315"/>
    <w:rsid w:val="003E50F2"/>
    <w:rsid w:val="003E7390"/>
    <w:rsid w:val="003E7AA8"/>
    <w:rsid w:val="003F302C"/>
    <w:rsid w:val="00400218"/>
    <w:rsid w:val="00401321"/>
    <w:rsid w:val="00407988"/>
    <w:rsid w:val="0041055E"/>
    <w:rsid w:val="00413CED"/>
    <w:rsid w:val="0041458A"/>
    <w:rsid w:val="00414EA3"/>
    <w:rsid w:val="0041590A"/>
    <w:rsid w:val="00416B46"/>
    <w:rsid w:val="0042107D"/>
    <w:rsid w:val="00422443"/>
    <w:rsid w:val="0042506D"/>
    <w:rsid w:val="00427B47"/>
    <w:rsid w:val="00427CB5"/>
    <w:rsid w:val="00431DC9"/>
    <w:rsid w:val="0043347F"/>
    <w:rsid w:val="0043409B"/>
    <w:rsid w:val="004368F5"/>
    <w:rsid w:val="00440A82"/>
    <w:rsid w:val="004414A0"/>
    <w:rsid w:val="0044334A"/>
    <w:rsid w:val="004451FE"/>
    <w:rsid w:val="00453EAD"/>
    <w:rsid w:val="00462F8E"/>
    <w:rsid w:val="0046523E"/>
    <w:rsid w:val="004671DB"/>
    <w:rsid w:val="0047331C"/>
    <w:rsid w:val="00484E85"/>
    <w:rsid w:val="0049013C"/>
    <w:rsid w:val="004927CB"/>
    <w:rsid w:val="00494AE1"/>
    <w:rsid w:val="0049603E"/>
    <w:rsid w:val="004A5B60"/>
    <w:rsid w:val="004A6645"/>
    <w:rsid w:val="004B09B2"/>
    <w:rsid w:val="004B153C"/>
    <w:rsid w:val="004B15F6"/>
    <w:rsid w:val="004B161C"/>
    <w:rsid w:val="004B50EE"/>
    <w:rsid w:val="004C0DB6"/>
    <w:rsid w:val="004C2F79"/>
    <w:rsid w:val="004D08F0"/>
    <w:rsid w:val="004D444C"/>
    <w:rsid w:val="004D494B"/>
    <w:rsid w:val="004D53DD"/>
    <w:rsid w:val="004D5F5B"/>
    <w:rsid w:val="004E0114"/>
    <w:rsid w:val="004E759C"/>
    <w:rsid w:val="004F178E"/>
    <w:rsid w:val="004F25B5"/>
    <w:rsid w:val="004F398A"/>
    <w:rsid w:val="004F68C6"/>
    <w:rsid w:val="005027B6"/>
    <w:rsid w:val="00502F8E"/>
    <w:rsid w:val="00504D42"/>
    <w:rsid w:val="00506047"/>
    <w:rsid w:val="005108E0"/>
    <w:rsid w:val="00511C24"/>
    <w:rsid w:val="0051527F"/>
    <w:rsid w:val="005171A1"/>
    <w:rsid w:val="005304B1"/>
    <w:rsid w:val="00531B73"/>
    <w:rsid w:val="00533217"/>
    <w:rsid w:val="00533B52"/>
    <w:rsid w:val="00534328"/>
    <w:rsid w:val="005402CC"/>
    <w:rsid w:val="005410C3"/>
    <w:rsid w:val="00541980"/>
    <w:rsid w:val="00542482"/>
    <w:rsid w:val="005438D6"/>
    <w:rsid w:val="00543EAC"/>
    <w:rsid w:val="0055039A"/>
    <w:rsid w:val="00551613"/>
    <w:rsid w:val="00561AB1"/>
    <w:rsid w:val="00564FBC"/>
    <w:rsid w:val="00570847"/>
    <w:rsid w:val="005737CA"/>
    <w:rsid w:val="00577CF9"/>
    <w:rsid w:val="00581F39"/>
    <w:rsid w:val="00584E13"/>
    <w:rsid w:val="00586C47"/>
    <w:rsid w:val="0059316D"/>
    <w:rsid w:val="005966A3"/>
    <w:rsid w:val="005A33F7"/>
    <w:rsid w:val="005A747E"/>
    <w:rsid w:val="005B018E"/>
    <w:rsid w:val="005B7315"/>
    <w:rsid w:val="005C1CEE"/>
    <w:rsid w:val="005C22DF"/>
    <w:rsid w:val="005C4040"/>
    <w:rsid w:val="005D6936"/>
    <w:rsid w:val="005D6E3C"/>
    <w:rsid w:val="005D725F"/>
    <w:rsid w:val="005E4359"/>
    <w:rsid w:val="005E49C0"/>
    <w:rsid w:val="005F16B2"/>
    <w:rsid w:val="005F22E0"/>
    <w:rsid w:val="005F34FF"/>
    <w:rsid w:val="005F390C"/>
    <w:rsid w:val="00601BDB"/>
    <w:rsid w:val="00604158"/>
    <w:rsid w:val="006052F8"/>
    <w:rsid w:val="00606719"/>
    <w:rsid w:val="00611581"/>
    <w:rsid w:val="00616C3F"/>
    <w:rsid w:val="00622A7E"/>
    <w:rsid w:val="00625A6D"/>
    <w:rsid w:val="0062604F"/>
    <w:rsid w:val="00626B58"/>
    <w:rsid w:val="006321A7"/>
    <w:rsid w:val="00632B88"/>
    <w:rsid w:val="00634B63"/>
    <w:rsid w:val="00635889"/>
    <w:rsid w:val="00645582"/>
    <w:rsid w:val="0065748E"/>
    <w:rsid w:val="00660C6C"/>
    <w:rsid w:val="00661B49"/>
    <w:rsid w:val="00665653"/>
    <w:rsid w:val="00666B4A"/>
    <w:rsid w:val="00670FC1"/>
    <w:rsid w:val="00674D0F"/>
    <w:rsid w:val="0068503C"/>
    <w:rsid w:val="00693FC4"/>
    <w:rsid w:val="00696332"/>
    <w:rsid w:val="00696A37"/>
    <w:rsid w:val="006A3077"/>
    <w:rsid w:val="006A77DE"/>
    <w:rsid w:val="006B0C34"/>
    <w:rsid w:val="006B58E3"/>
    <w:rsid w:val="006C2420"/>
    <w:rsid w:val="006C70E0"/>
    <w:rsid w:val="006D1715"/>
    <w:rsid w:val="006D5E21"/>
    <w:rsid w:val="006D5F7D"/>
    <w:rsid w:val="006E2264"/>
    <w:rsid w:val="006E2C9E"/>
    <w:rsid w:val="006E682C"/>
    <w:rsid w:val="006E700F"/>
    <w:rsid w:val="006F33EE"/>
    <w:rsid w:val="006F602D"/>
    <w:rsid w:val="007001CB"/>
    <w:rsid w:val="007044E6"/>
    <w:rsid w:val="00705C36"/>
    <w:rsid w:val="007075B3"/>
    <w:rsid w:val="00707EC2"/>
    <w:rsid w:val="00713C76"/>
    <w:rsid w:val="00714D2F"/>
    <w:rsid w:val="00714F9E"/>
    <w:rsid w:val="00730650"/>
    <w:rsid w:val="00730DB4"/>
    <w:rsid w:val="00730E54"/>
    <w:rsid w:val="00731A3E"/>
    <w:rsid w:val="00732F88"/>
    <w:rsid w:val="00733186"/>
    <w:rsid w:val="007335FC"/>
    <w:rsid w:val="00735734"/>
    <w:rsid w:val="00740682"/>
    <w:rsid w:val="00740B73"/>
    <w:rsid w:val="00741BA6"/>
    <w:rsid w:val="007443AA"/>
    <w:rsid w:val="0074569A"/>
    <w:rsid w:val="00750443"/>
    <w:rsid w:val="007516E7"/>
    <w:rsid w:val="00756EC2"/>
    <w:rsid w:val="00762B6B"/>
    <w:rsid w:val="00764A8B"/>
    <w:rsid w:val="00765DEE"/>
    <w:rsid w:val="00766F6E"/>
    <w:rsid w:val="00767C84"/>
    <w:rsid w:val="007745C1"/>
    <w:rsid w:val="00775105"/>
    <w:rsid w:val="00775191"/>
    <w:rsid w:val="00781E49"/>
    <w:rsid w:val="00784226"/>
    <w:rsid w:val="00786763"/>
    <w:rsid w:val="00790E33"/>
    <w:rsid w:val="00790FA7"/>
    <w:rsid w:val="007952E1"/>
    <w:rsid w:val="00795BD9"/>
    <w:rsid w:val="0079606C"/>
    <w:rsid w:val="00796672"/>
    <w:rsid w:val="007A365C"/>
    <w:rsid w:val="007A425F"/>
    <w:rsid w:val="007A4EC5"/>
    <w:rsid w:val="007A5346"/>
    <w:rsid w:val="007A7751"/>
    <w:rsid w:val="007B06A8"/>
    <w:rsid w:val="007B23B7"/>
    <w:rsid w:val="007C2690"/>
    <w:rsid w:val="007C3302"/>
    <w:rsid w:val="007C4748"/>
    <w:rsid w:val="007D0ACC"/>
    <w:rsid w:val="007D31B6"/>
    <w:rsid w:val="007D5CD9"/>
    <w:rsid w:val="007D6C3A"/>
    <w:rsid w:val="007E0404"/>
    <w:rsid w:val="007E058D"/>
    <w:rsid w:val="007E1DB8"/>
    <w:rsid w:val="007E2218"/>
    <w:rsid w:val="007F08AD"/>
    <w:rsid w:val="007F138E"/>
    <w:rsid w:val="007F15BD"/>
    <w:rsid w:val="007F55EB"/>
    <w:rsid w:val="0080536D"/>
    <w:rsid w:val="00806867"/>
    <w:rsid w:val="008073B5"/>
    <w:rsid w:val="00810F5E"/>
    <w:rsid w:val="00815C59"/>
    <w:rsid w:val="008224E4"/>
    <w:rsid w:val="00822766"/>
    <w:rsid w:val="00825918"/>
    <w:rsid w:val="00827C9F"/>
    <w:rsid w:val="0083290B"/>
    <w:rsid w:val="008335AE"/>
    <w:rsid w:val="00834107"/>
    <w:rsid w:val="00837268"/>
    <w:rsid w:val="0084175D"/>
    <w:rsid w:val="00843F61"/>
    <w:rsid w:val="00845C49"/>
    <w:rsid w:val="008462F8"/>
    <w:rsid w:val="00846D54"/>
    <w:rsid w:val="00850083"/>
    <w:rsid w:val="0085187A"/>
    <w:rsid w:val="008547BE"/>
    <w:rsid w:val="0085537B"/>
    <w:rsid w:val="0086305A"/>
    <w:rsid w:val="008663E6"/>
    <w:rsid w:val="008702DC"/>
    <w:rsid w:val="00872680"/>
    <w:rsid w:val="0087786A"/>
    <w:rsid w:val="00885DD3"/>
    <w:rsid w:val="00891279"/>
    <w:rsid w:val="008A1599"/>
    <w:rsid w:val="008A16A6"/>
    <w:rsid w:val="008A3571"/>
    <w:rsid w:val="008A6022"/>
    <w:rsid w:val="008A6D8C"/>
    <w:rsid w:val="008B30F5"/>
    <w:rsid w:val="008B69CA"/>
    <w:rsid w:val="008C36F4"/>
    <w:rsid w:val="008C5233"/>
    <w:rsid w:val="008C558F"/>
    <w:rsid w:val="008D0AAB"/>
    <w:rsid w:val="008D69BC"/>
    <w:rsid w:val="008E4976"/>
    <w:rsid w:val="008E6951"/>
    <w:rsid w:val="008E7C43"/>
    <w:rsid w:val="008F0C30"/>
    <w:rsid w:val="008F2684"/>
    <w:rsid w:val="008F2BCE"/>
    <w:rsid w:val="008F4340"/>
    <w:rsid w:val="008F731A"/>
    <w:rsid w:val="008F76D7"/>
    <w:rsid w:val="0090050F"/>
    <w:rsid w:val="0090091D"/>
    <w:rsid w:val="009025FC"/>
    <w:rsid w:val="00905F75"/>
    <w:rsid w:val="00911867"/>
    <w:rsid w:val="00911F27"/>
    <w:rsid w:val="009124CE"/>
    <w:rsid w:val="00912FEA"/>
    <w:rsid w:val="009145C5"/>
    <w:rsid w:val="00917234"/>
    <w:rsid w:val="00917428"/>
    <w:rsid w:val="0091784E"/>
    <w:rsid w:val="00920363"/>
    <w:rsid w:val="00921097"/>
    <w:rsid w:val="00921FC7"/>
    <w:rsid w:val="00922820"/>
    <w:rsid w:val="00927FF2"/>
    <w:rsid w:val="00933CB1"/>
    <w:rsid w:val="009367FD"/>
    <w:rsid w:val="00936C63"/>
    <w:rsid w:val="0094333D"/>
    <w:rsid w:val="00947775"/>
    <w:rsid w:val="00951C4F"/>
    <w:rsid w:val="00954336"/>
    <w:rsid w:val="00954B72"/>
    <w:rsid w:val="00955145"/>
    <w:rsid w:val="00961DF8"/>
    <w:rsid w:val="00965EE5"/>
    <w:rsid w:val="00971473"/>
    <w:rsid w:val="00972C41"/>
    <w:rsid w:val="009737A8"/>
    <w:rsid w:val="00980A93"/>
    <w:rsid w:val="00984004"/>
    <w:rsid w:val="009842E5"/>
    <w:rsid w:val="00984621"/>
    <w:rsid w:val="00984BE1"/>
    <w:rsid w:val="00992779"/>
    <w:rsid w:val="00995478"/>
    <w:rsid w:val="0099757E"/>
    <w:rsid w:val="009A7493"/>
    <w:rsid w:val="009B117A"/>
    <w:rsid w:val="009B14B8"/>
    <w:rsid w:val="009B4BBE"/>
    <w:rsid w:val="009C08E2"/>
    <w:rsid w:val="009C0943"/>
    <w:rsid w:val="009C54A3"/>
    <w:rsid w:val="009C7047"/>
    <w:rsid w:val="009D093F"/>
    <w:rsid w:val="009D186C"/>
    <w:rsid w:val="009D3E6D"/>
    <w:rsid w:val="009D6914"/>
    <w:rsid w:val="009E4B7A"/>
    <w:rsid w:val="009F1976"/>
    <w:rsid w:val="009F33E9"/>
    <w:rsid w:val="009F3669"/>
    <w:rsid w:val="009F3B0C"/>
    <w:rsid w:val="009F488E"/>
    <w:rsid w:val="009F4B8C"/>
    <w:rsid w:val="009F5602"/>
    <w:rsid w:val="009F5F30"/>
    <w:rsid w:val="00A007B0"/>
    <w:rsid w:val="00A013E5"/>
    <w:rsid w:val="00A01C6B"/>
    <w:rsid w:val="00A03997"/>
    <w:rsid w:val="00A11A38"/>
    <w:rsid w:val="00A11F01"/>
    <w:rsid w:val="00A141DA"/>
    <w:rsid w:val="00A15A74"/>
    <w:rsid w:val="00A15D4A"/>
    <w:rsid w:val="00A20685"/>
    <w:rsid w:val="00A214E3"/>
    <w:rsid w:val="00A2577C"/>
    <w:rsid w:val="00A26056"/>
    <w:rsid w:val="00A27B18"/>
    <w:rsid w:val="00A3063C"/>
    <w:rsid w:val="00A340E4"/>
    <w:rsid w:val="00A356FE"/>
    <w:rsid w:val="00A3678F"/>
    <w:rsid w:val="00A36E26"/>
    <w:rsid w:val="00A43EC4"/>
    <w:rsid w:val="00A5213E"/>
    <w:rsid w:val="00A578FF"/>
    <w:rsid w:val="00A646DC"/>
    <w:rsid w:val="00A678F0"/>
    <w:rsid w:val="00A7043D"/>
    <w:rsid w:val="00A729FD"/>
    <w:rsid w:val="00A72B0B"/>
    <w:rsid w:val="00A7707E"/>
    <w:rsid w:val="00A77E00"/>
    <w:rsid w:val="00A8036F"/>
    <w:rsid w:val="00A8051E"/>
    <w:rsid w:val="00A80F7F"/>
    <w:rsid w:val="00A8389D"/>
    <w:rsid w:val="00A84E2E"/>
    <w:rsid w:val="00A868DC"/>
    <w:rsid w:val="00A868E2"/>
    <w:rsid w:val="00A90204"/>
    <w:rsid w:val="00A90294"/>
    <w:rsid w:val="00A91DD5"/>
    <w:rsid w:val="00AA1E77"/>
    <w:rsid w:val="00AA65B5"/>
    <w:rsid w:val="00AA739A"/>
    <w:rsid w:val="00AA7E10"/>
    <w:rsid w:val="00AA7E47"/>
    <w:rsid w:val="00AB3B47"/>
    <w:rsid w:val="00AB4900"/>
    <w:rsid w:val="00AC316B"/>
    <w:rsid w:val="00AC6D2D"/>
    <w:rsid w:val="00AD35B6"/>
    <w:rsid w:val="00AD4647"/>
    <w:rsid w:val="00AD4A91"/>
    <w:rsid w:val="00AD5A4F"/>
    <w:rsid w:val="00AD78D8"/>
    <w:rsid w:val="00AE00F8"/>
    <w:rsid w:val="00AE1EFF"/>
    <w:rsid w:val="00AE5257"/>
    <w:rsid w:val="00AE777D"/>
    <w:rsid w:val="00AF0EF6"/>
    <w:rsid w:val="00AF3D5C"/>
    <w:rsid w:val="00AF4140"/>
    <w:rsid w:val="00AF5424"/>
    <w:rsid w:val="00AF5D5F"/>
    <w:rsid w:val="00AF72F8"/>
    <w:rsid w:val="00AF738E"/>
    <w:rsid w:val="00B078BC"/>
    <w:rsid w:val="00B07C6E"/>
    <w:rsid w:val="00B07CDB"/>
    <w:rsid w:val="00B11A4E"/>
    <w:rsid w:val="00B11F0F"/>
    <w:rsid w:val="00B127DE"/>
    <w:rsid w:val="00B13EB4"/>
    <w:rsid w:val="00B157C0"/>
    <w:rsid w:val="00B1783A"/>
    <w:rsid w:val="00B2277D"/>
    <w:rsid w:val="00B24746"/>
    <w:rsid w:val="00B259AA"/>
    <w:rsid w:val="00B277E6"/>
    <w:rsid w:val="00B31A2E"/>
    <w:rsid w:val="00B34307"/>
    <w:rsid w:val="00B34822"/>
    <w:rsid w:val="00B34837"/>
    <w:rsid w:val="00B34993"/>
    <w:rsid w:val="00B36446"/>
    <w:rsid w:val="00B36A8E"/>
    <w:rsid w:val="00B37E24"/>
    <w:rsid w:val="00B44907"/>
    <w:rsid w:val="00B44DD7"/>
    <w:rsid w:val="00B46377"/>
    <w:rsid w:val="00B47526"/>
    <w:rsid w:val="00B47607"/>
    <w:rsid w:val="00B4781B"/>
    <w:rsid w:val="00B51459"/>
    <w:rsid w:val="00B60866"/>
    <w:rsid w:val="00B633DE"/>
    <w:rsid w:val="00B63A46"/>
    <w:rsid w:val="00B70819"/>
    <w:rsid w:val="00B72AD4"/>
    <w:rsid w:val="00B7402F"/>
    <w:rsid w:val="00B74BE1"/>
    <w:rsid w:val="00B76C8C"/>
    <w:rsid w:val="00B84C26"/>
    <w:rsid w:val="00B90C6C"/>
    <w:rsid w:val="00B91A6B"/>
    <w:rsid w:val="00B939DA"/>
    <w:rsid w:val="00B9455F"/>
    <w:rsid w:val="00B9514C"/>
    <w:rsid w:val="00BA0777"/>
    <w:rsid w:val="00BA0C35"/>
    <w:rsid w:val="00BA32DB"/>
    <w:rsid w:val="00BB2726"/>
    <w:rsid w:val="00BB32E5"/>
    <w:rsid w:val="00BB6796"/>
    <w:rsid w:val="00BB6E8E"/>
    <w:rsid w:val="00BC34CB"/>
    <w:rsid w:val="00BC6360"/>
    <w:rsid w:val="00BD261B"/>
    <w:rsid w:val="00BD42F3"/>
    <w:rsid w:val="00BE3AC3"/>
    <w:rsid w:val="00BE57DB"/>
    <w:rsid w:val="00BE60DB"/>
    <w:rsid w:val="00BE77F2"/>
    <w:rsid w:val="00BF22BB"/>
    <w:rsid w:val="00BF3F15"/>
    <w:rsid w:val="00BF429A"/>
    <w:rsid w:val="00BF44FD"/>
    <w:rsid w:val="00BF482E"/>
    <w:rsid w:val="00C00C4B"/>
    <w:rsid w:val="00C046CA"/>
    <w:rsid w:val="00C10635"/>
    <w:rsid w:val="00C20E74"/>
    <w:rsid w:val="00C360DF"/>
    <w:rsid w:val="00C4088B"/>
    <w:rsid w:val="00C40B0F"/>
    <w:rsid w:val="00C43933"/>
    <w:rsid w:val="00C45AF1"/>
    <w:rsid w:val="00C4728C"/>
    <w:rsid w:val="00C56930"/>
    <w:rsid w:val="00C56B20"/>
    <w:rsid w:val="00C578B8"/>
    <w:rsid w:val="00C72DEB"/>
    <w:rsid w:val="00C76127"/>
    <w:rsid w:val="00C84F42"/>
    <w:rsid w:val="00C86670"/>
    <w:rsid w:val="00C9465F"/>
    <w:rsid w:val="00C9631E"/>
    <w:rsid w:val="00C972C6"/>
    <w:rsid w:val="00C97945"/>
    <w:rsid w:val="00CA4550"/>
    <w:rsid w:val="00CA5877"/>
    <w:rsid w:val="00CA5A4A"/>
    <w:rsid w:val="00CA79C1"/>
    <w:rsid w:val="00CA7B87"/>
    <w:rsid w:val="00CB56EB"/>
    <w:rsid w:val="00CB7DD4"/>
    <w:rsid w:val="00CB7DDC"/>
    <w:rsid w:val="00CC082C"/>
    <w:rsid w:val="00CC2C7F"/>
    <w:rsid w:val="00CC7316"/>
    <w:rsid w:val="00CD4E27"/>
    <w:rsid w:val="00CD663E"/>
    <w:rsid w:val="00CD6A2C"/>
    <w:rsid w:val="00CD74D7"/>
    <w:rsid w:val="00CD7FA3"/>
    <w:rsid w:val="00CE09FC"/>
    <w:rsid w:val="00CE383E"/>
    <w:rsid w:val="00CE4902"/>
    <w:rsid w:val="00CE65C2"/>
    <w:rsid w:val="00CE68BE"/>
    <w:rsid w:val="00CF132E"/>
    <w:rsid w:val="00CF1ECC"/>
    <w:rsid w:val="00CF24E6"/>
    <w:rsid w:val="00CF482D"/>
    <w:rsid w:val="00D00684"/>
    <w:rsid w:val="00D01F5E"/>
    <w:rsid w:val="00D03601"/>
    <w:rsid w:val="00D05B2F"/>
    <w:rsid w:val="00D07900"/>
    <w:rsid w:val="00D10980"/>
    <w:rsid w:val="00D10A21"/>
    <w:rsid w:val="00D1141A"/>
    <w:rsid w:val="00D15D0F"/>
    <w:rsid w:val="00D16FC8"/>
    <w:rsid w:val="00D22AD9"/>
    <w:rsid w:val="00D23CB2"/>
    <w:rsid w:val="00D25130"/>
    <w:rsid w:val="00D26D1B"/>
    <w:rsid w:val="00D32391"/>
    <w:rsid w:val="00D32A25"/>
    <w:rsid w:val="00D336AB"/>
    <w:rsid w:val="00D356B3"/>
    <w:rsid w:val="00D37193"/>
    <w:rsid w:val="00D45494"/>
    <w:rsid w:val="00D469C9"/>
    <w:rsid w:val="00D50896"/>
    <w:rsid w:val="00D52F36"/>
    <w:rsid w:val="00D53423"/>
    <w:rsid w:val="00D54936"/>
    <w:rsid w:val="00D64D75"/>
    <w:rsid w:val="00D670D6"/>
    <w:rsid w:val="00D71549"/>
    <w:rsid w:val="00D7221C"/>
    <w:rsid w:val="00D72ED0"/>
    <w:rsid w:val="00D72F62"/>
    <w:rsid w:val="00D75D32"/>
    <w:rsid w:val="00D77F5A"/>
    <w:rsid w:val="00D811E1"/>
    <w:rsid w:val="00D8364A"/>
    <w:rsid w:val="00D837D2"/>
    <w:rsid w:val="00D84ADC"/>
    <w:rsid w:val="00D91305"/>
    <w:rsid w:val="00D938AE"/>
    <w:rsid w:val="00D93B59"/>
    <w:rsid w:val="00D96A14"/>
    <w:rsid w:val="00D96C27"/>
    <w:rsid w:val="00DA4C14"/>
    <w:rsid w:val="00DA7A14"/>
    <w:rsid w:val="00DB14B1"/>
    <w:rsid w:val="00DB1CB7"/>
    <w:rsid w:val="00DB37D3"/>
    <w:rsid w:val="00DB5D26"/>
    <w:rsid w:val="00DC0128"/>
    <w:rsid w:val="00DC0E68"/>
    <w:rsid w:val="00DD7189"/>
    <w:rsid w:val="00DE0E06"/>
    <w:rsid w:val="00DE5382"/>
    <w:rsid w:val="00DE7967"/>
    <w:rsid w:val="00DF30BA"/>
    <w:rsid w:val="00DF341A"/>
    <w:rsid w:val="00DF3EC0"/>
    <w:rsid w:val="00E0024F"/>
    <w:rsid w:val="00E03756"/>
    <w:rsid w:val="00E1421B"/>
    <w:rsid w:val="00E1439C"/>
    <w:rsid w:val="00E22011"/>
    <w:rsid w:val="00E230A8"/>
    <w:rsid w:val="00E23FDA"/>
    <w:rsid w:val="00E26EF9"/>
    <w:rsid w:val="00E31B1A"/>
    <w:rsid w:val="00E32F7F"/>
    <w:rsid w:val="00E33936"/>
    <w:rsid w:val="00E4462D"/>
    <w:rsid w:val="00E44BBE"/>
    <w:rsid w:val="00E5277E"/>
    <w:rsid w:val="00E53795"/>
    <w:rsid w:val="00E54ADE"/>
    <w:rsid w:val="00E61E2C"/>
    <w:rsid w:val="00E64B04"/>
    <w:rsid w:val="00E679BA"/>
    <w:rsid w:val="00E73DD2"/>
    <w:rsid w:val="00E80B8B"/>
    <w:rsid w:val="00E8135F"/>
    <w:rsid w:val="00E87A69"/>
    <w:rsid w:val="00E9334F"/>
    <w:rsid w:val="00E968B8"/>
    <w:rsid w:val="00EA0370"/>
    <w:rsid w:val="00EA139E"/>
    <w:rsid w:val="00EA1BBA"/>
    <w:rsid w:val="00EA5D8F"/>
    <w:rsid w:val="00EA5E4C"/>
    <w:rsid w:val="00EB2CDE"/>
    <w:rsid w:val="00EB32F9"/>
    <w:rsid w:val="00EB4E80"/>
    <w:rsid w:val="00EB6123"/>
    <w:rsid w:val="00EB65C2"/>
    <w:rsid w:val="00EC3C82"/>
    <w:rsid w:val="00EC4F9C"/>
    <w:rsid w:val="00ED335F"/>
    <w:rsid w:val="00ED63F4"/>
    <w:rsid w:val="00ED781A"/>
    <w:rsid w:val="00F02CBB"/>
    <w:rsid w:val="00F0392D"/>
    <w:rsid w:val="00F04C28"/>
    <w:rsid w:val="00F0589A"/>
    <w:rsid w:val="00F0661F"/>
    <w:rsid w:val="00F06629"/>
    <w:rsid w:val="00F0793B"/>
    <w:rsid w:val="00F1078A"/>
    <w:rsid w:val="00F12A16"/>
    <w:rsid w:val="00F1449A"/>
    <w:rsid w:val="00F14D60"/>
    <w:rsid w:val="00F1705A"/>
    <w:rsid w:val="00F208CA"/>
    <w:rsid w:val="00F20B7E"/>
    <w:rsid w:val="00F20D94"/>
    <w:rsid w:val="00F21584"/>
    <w:rsid w:val="00F21E1A"/>
    <w:rsid w:val="00F226B2"/>
    <w:rsid w:val="00F22E54"/>
    <w:rsid w:val="00F25A39"/>
    <w:rsid w:val="00F25C1D"/>
    <w:rsid w:val="00F27659"/>
    <w:rsid w:val="00F276BE"/>
    <w:rsid w:val="00F31413"/>
    <w:rsid w:val="00F44792"/>
    <w:rsid w:val="00F507A7"/>
    <w:rsid w:val="00F51945"/>
    <w:rsid w:val="00F52CB2"/>
    <w:rsid w:val="00F5326F"/>
    <w:rsid w:val="00F55602"/>
    <w:rsid w:val="00F60CE5"/>
    <w:rsid w:val="00F60DA8"/>
    <w:rsid w:val="00F60E7F"/>
    <w:rsid w:val="00F612B9"/>
    <w:rsid w:val="00F61B44"/>
    <w:rsid w:val="00F65E5D"/>
    <w:rsid w:val="00F70D2F"/>
    <w:rsid w:val="00F70EDA"/>
    <w:rsid w:val="00F75B11"/>
    <w:rsid w:val="00F82D3B"/>
    <w:rsid w:val="00F866E8"/>
    <w:rsid w:val="00F965D5"/>
    <w:rsid w:val="00FA44B2"/>
    <w:rsid w:val="00FB7427"/>
    <w:rsid w:val="00FC571D"/>
    <w:rsid w:val="00FC69B6"/>
    <w:rsid w:val="00FC6C19"/>
    <w:rsid w:val="00FD59B2"/>
    <w:rsid w:val="00FE1E2B"/>
    <w:rsid w:val="00FE61FA"/>
    <w:rsid w:val="00FF3418"/>
    <w:rsid w:val="00FF58C5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86196F"/>
  <w15:chartTrackingRefBased/>
  <w15:docId w15:val="{E22DCB9F-4D7D-46C7-BB1D-20E4044B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BE1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79C1"/>
    <w:rPr>
      <w:color w:val="0000FF"/>
      <w:u w:val="single"/>
    </w:rPr>
  </w:style>
  <w:style w:type="paragraph" w:styleId="Title">
    <w:name w:val="Title"/>
    <w:basedOn w:val="Normal"/>
    <w:qFormat/>
    <w:rsid w:val="00CA79C1"/>
    <w:pPr>
      <w:tabs>
        <w:tab w:val="left" w:pos="360"/>
        <w:tab w:val="left" w:pos="720"/>
        <w:tab w:val="left" w:pos="1080"/>
        <w:tab w:val="left" w:pos="1440"/>
        <w:tab w:val="left" w:pos="1800"/>
        <w:tab w:val="right" w:pos="9360"/>
      </w:tabs>
      <w:jc w:val="center"/>
    </w:pPr>
    <w:rPr>
      <w:rFonts w:ascii="BellGothic Black" w:hAnsi="BellGothic Black"/>
      <w:sz w:val="26"/>
    </w:rPr>
  </w:style>
  <w:style w:type="paragraph" w:styleId="BalloonText">
    <w:name w:val="Balloon Text"/>
    <w:basedOn w:val="Normal"/>
    <w:semiHidden/>
    <w:rsid w:val="00661B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56B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356B3"/>
    <w:rPr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D356B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356B3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04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murtaugh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murtaugh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Resume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744E-52BA-4A8E-ADF1-1933E148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Resume.1</Template>
  <TotalTime>0</TotalTime>
  <Pages>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5382</CharactersWithSpaces>
  <SharedDoc>false</SharedDoc>
  <HLinks>
    <vt:vector size="18" baseType="variant">
      <vt:variant>
        <vt:i4>1376306</vt:i4>
      </vt:variant>
      <vt:variant>
        <vt:i4>6</vt:i4>
      </vt:variant>
      <vt:variant>
        <vt:i4>0</vt:i4>
      </vt:variant>
      <vt:variant>
        <vt:i4>5</vt:i4>
      </vt:variant>
      <vt:variant>
        <vt:lpwstr>mailto:kmmurtaugh@gmail.com</vt:lpwstr>
      </vt:variant>
      <vt:variant>
        <vt:lpwstr/>
      </vt:variant>
      <vt:variant>
        <vt:i4>1376306</vt:i4>
      </vt:variant>
      <vt:variant>
        <vt:i4>3</vt:i4>
      </vt:variant>
      <vt:variant>
        <vt:i4>0</vt:i4>
      </vt:variant>
      <vt:variant>
        <vt:i4>5</vt:i4>
      </vt:variant>
      <vt:variant>
        <vt:lpwstr>mailto:kmmurtaugh@gmail.com</vt:lpwstr>
      </vt:variant>
      <vt:variant>
        <vt:lpwstr/>
      </vt:variant>
      <vt:variant>
        <vt:i4>1376306</vt:i4>
      </vt:variant>
      <vt:variant>
        <vt:i4>0</vt:i4>
      </vt:variant>
      <vt:variant>
        <vt:i4>0</vt:i4>
      </vt:variant>
      <vt:variant>
        <vt:i4>5</vt:i4>
      </vt:variant>
      <vt:variant>
        <vt:lpwstr>mailto:kmmurtaugh@gmail.com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Murtaugh</dc:creator>
  <cp:keywords/>
  <dc:description/>
  <cp:lastModifiedBy>Kevin Murtaugh</cp:lastModifiedBy>
  <cp:revision>2</cp:revision>
  <cp:lastPrinted>2017-12-09T13:59:00Z</cp:lastPrinted>
  <dcterms:created xsi:type="dcterms:W3CDTF">2018-01-14T17:44:00Z</dcterms:created>
  <dcterms:modified xsi:type="dcterms:W3CDTF">2018-01-14T17:44:00Z</dcterms:modified>
</cp:coreProperties>
</file>